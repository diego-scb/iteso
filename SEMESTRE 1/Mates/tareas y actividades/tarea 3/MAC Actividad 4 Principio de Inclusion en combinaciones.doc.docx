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FE4" w14:textId="27F5348B" w:rsidR="00EA61BC" w:rsidRDefault="0026321D" w:rsidP="00060593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AC4E89">
        <w:rPr>
          <w:b/>
          <w:sz w:val="20"/>
          <w:lang w:val="es-MX"/>
        </w:rPr>
        <w:t xml:space="preserve">Actividad </w:t>
      </w:r>
      <w:r w:rsidR="00090D82">
        <w:rPr>
          <w:b/>
          <w:sz w:val="20"/>
          <w:lang w:val="es-MX"/>
        </w:rPr>
        <w:t>4</w:t>
      </w:r>
      <w:r w:rsidR="00886885">
        <w:rPr>
          <w:b/>
          <w:sz w:val="20"/>
          <w:lang w:val="es-MX"/>
        </w:rPr>
        <w:t xml:space="preserve"> – Ejercicio combinaciones</w:t>
      </w:r>
      <w:r w:rsidR="007C5217">
        <w:rPr>
          <w:b/>
          <w:sz w:val="20"/>
          <w:lang w:val="es-MX"/>
        </w:rPr>
        <w:t xml:space="preserve"> y el principio de inclusión y exclusión</w:t>
      </w:r>
      <w:r w:rsidR="00865350">
        <w:rPr>
          <w:b/>
          <w:sz w:val="20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886885" w14:paraId="2E382097" w14:textId="77777777" w:rsidTr="0026321D">
        <w:tc>
          <w:tcPr>
            <w:tcW w:w="6487" w:type="dxa"/>
          </w:tcPr>
          <w:p w14:paraId="5AB7277C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3F72B28A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3B69EA" w14:paraId="6049B013" w14:textId="77777777" w:rsidTr="0026321D">
        <w:tc>
          <w:tcPr>
            <w:tcW w:w="6487" w:type="dxa"/>
          </w:tcPr>
          <w:p w14:paraId="27D34CCC" w14:textId="77777777" w:rsidR="003B69EA" w:rsidRDefault="003B69EA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7035F01E" w14:textId="77777777" w:rsidR="003B69EA" w:rsidRDefault="003B69EA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1C2A8501" w14:textId="73936126" w:rsidR="00AB7E83" w:rsidRDefault="00935C59" w:rsidP="00AB7E83">
      <w:pPr>
        <w:rPr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 w:rsidR="00AB7E83">
        <w:rPr>
          <w:lang w:val="es-MX"/>
        </w:rPr>
        <w:t>,</w:t>
      </w:r>
      <w:r>
        <w:rPr>
          <w:b/>
          <w:lang w:val="es-MX"/>
        </w:rPr>
        <w:t xml:space="preserve"> </w:t>
      </w:r>
      <w:r w:rsidR="0029608A">
        <w:rPr>
          <w:b/>
          <w:lang w:val="es-MX"/>
        </w:rPr>
        <w:t xml:space="preserve">recuerda justificar tus </w:t>
      </w:r>
      <w:r w:rsidR="00AC4E89">
        <w:rPr>
          <w:b/>
          <w:lang w:val="es-MX"/>
        </w:rPr>
        <w:t>respuestas</w:t>
      </w:r>
      <w:r>
        <w:rPr>
          <w:b/>
          <w:lang w:val="es-MX"/>
        </w:rPr>
        <w:t>.</w:t>
      </w:r>
      <w:r w:rsidR="00AB7E83" w:rsidRPr="00AB7E83">
        <w:rPr>
          <w:sz w:val="20"/>
          <w:lang w:val="es-MX"/>
        </w:rPr>
        <w:t xml:space="preserve"> </w:t>
      </w:r>
    </w:p>
    <w:p w14:paraId="22C70ED9" w14:textId="7FC28411" w:rsidR="006B369E" w:rsidRDefault="00AB7E83" w:rsidP="00473426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Cs w:val="24"/>
          <w:lang w:val="es-MX"/>
        </w:rPr>
      </w:pPr>
      <w:r w:rsidRPr="00473426">
        <w:rPr>
          <w:rFonts w:asciiTheme="majorHAnsi" w:hAnsiTheme="majorHAnsi" w:cstheme="majorHAnsi"/>
          <w:szCs w:val="24"/>
          <w:lang w:val="es-MX"/>
        </w:rPr>
        <w:t xml:space="preserve">Un </w:t>
      </w:r>
      <w:r w:rsidR="00473426">
        <w:rPr>
          <w:rFonts w:asciiTheme="majorHAnsi" w:hAnsiTheme="majorHAnsi" w:cstheme="majorHAnsi"/>
          <w:szCs w:val="24"/>
          <w:lang w:val="es-MX"/>
        </w:rPr>
        <w:t>empleado de una agencia automotriz</w:t>
      </w:r>
      <w:r w:rsidRPr="00473426">
        <w:rPr>
          <w:rFonts w:asciiTheme="majorHAnsi" w:hAnsiTheme="majorHAnsi" w:cstheme="majorHAnsi"/>
          <w:szCs w:val="24"/>
          <w:lang w:val="es-MX"/>
        </w:rPr>
        <w:t xml:space="preserve"> (algo distraído) debe colocar </w:t>
      </w:r>
      <w:r w:rsidR="00473426">
        <w:rPr>
          <w:rFonts w:asciiTheme="majorHAnsi" w:hAnsiTheme="majorHAnsi" w:cstheme="majorHAnsi"/>
          <w:szCs w:val="24"/>
          <w:lang w:val="es-MX"/>
        </w:rPr>
        <w:t xml:space="preserve">las llaves de </w:t>
      </w:r>
      <w:r w:rsidR="007D7CCC">
        <w:rPr>
          <w:rFonts w:asciiTheme="majorHAnsi" w:hAnsiTheme="majorHAnsi" w:cstheme="majorHAnsi"/>
          <w:szCs w:val="24"/>
          <w:lang w:val="es-MX"/>
        </w:rPr>
        <w:t xml:space="preserve">5 vehículos nuevos que se van a entregar </w:t>
      </w:r>
      <w:r w:rsidRPr="00473426">
        <w:rPr>
          <w:rFonts w:asciiTheme="majorHAnsi" w:hAnsiTheme="majorHAnsi" w:cstheme="majorHAnsi"/>
          <w:szCs w:val="24"/>
          <w:lang w:val="es-MX"/>
        </w:rPr>
        <w:t xml:space="preserve">en cinco sobres. </w:t>
      </w:r>
      <w:r w:rsidR="007736B2">
        <w:rPr>
          <w:rFonts w:asciiTheme="majorHAnsi" w:hAnsiTheme="majorHAnsi" w:cstheme="majorHAnsi"/>
          <w:szCs w:val="24"/>
          <w:lang w:val="es-MX"/>
        </w:rPr>
        <w:t>El empleado tiene la relación</w:t>
      </w:r>
      <w:r w:rsidR="0075499A">
        <w:rPr>
          <w:rFonts w:asciiTheme="majorHAnsi" w:hAnsiTheme="majorHAnsi" w:cstheme="majorHAnsi"/>
          <w:szCs w:val="24"/>
          <w:lang w:val="es-MX"/>
        </w:rPr>
        <w:t xml:space="preserve"> de llaves y propietarios, las </w:t>
      </w:r>
      <w:r w:rsidR="00FC4C68">
        <w:rPr>
          <w:rFonts w:asciiTheme="majorHAnsi" w:hAnsiTheme="majorHAnsi" w:cstheme="majorHAnsi"/>
          <w:szCs w:val="24"/>
          <w:lang w:val="es-MX"/>
        </w:rPr>
        <w:t>llaves están identificadas</w:t>
      </w:r>
      <w:r w:rsidR="00A2434F">
        <w:rPr>
          <w:rFonts w:asciiTheme="majorHAnsi" w:hAnsiTheme="majorHAnsi" w:cstheme="majorHAnsi"/>
          <w:szCs w:val="24"/>
          <w:lang w:val="es-MX"/>
        </w:rPr>
        <w:t xml:space="preserve"> (número de serie)</w:t>
      </w:r>
      <w:r w:rsidRPr="00473426">
        <w:rPr>
          <w:rFonts w:asciiTheme="majorHAnsi" w:hAnsiTheme="majorHAnsi" w:cstheme="majorHAnsi"/>
          <w:szCs w:val="24"/>
          <w:lang w:val="es-MX"/>
        </w:rPr>
        <w:t xml:space="preserve"> y los sobres tienen </w:t>
      </w:r>
      <w:r w:rsidR="00FC4C68">
        <w:rPr>
          <w:rFonts w:asciiTheme="majorHAnsi" w:hAnsiTheme="majorHAnsi" w:cstheme="majorHAnsi"/>
          <w:szCs w:val="24"/>
          <w:lang w:val="es-MX"/>
        </w:rPr>
        <w:t>el nombre del propietario</w:t>
      </w:r>
      <w:r w:rsidRPr="00473426">
        <w:rPr>
          <w:rFonts w:asciiTheme="majorHAnsi" w:hAnsiTheme="majorHAnsi" w:cstheme="majorHAnsi"/>
          <w:szCs w:val="24"/>
          <w:lang w:val="es-MX"/>
        </w:rPr>
        <w:t xml:space="preserve">. </w:t>
      </w:r>
    </w:p>
    <w:p w14:paraId="0C3F449B" w14:textId="160347E8" w:rsidR="00AB7E83" w:rsidRPr="006B369E" w:rsidRDefault="00AB7E83" w:rsidP="006B369E">
      <w:pPr>
        <w:ind w:left="360"/>
        <w:rPr>
          <w:rFonts w:asciiTheme="majorHAnsi" w:hAnsiTheme="majorHAnsi" w:cstheme="majorHAnsi"/>
          <w:szCs w:val="24"/>
          <w:lang w:val="es-MX"/>
        </w:rPr>
      </w:pPr>
      <w:r w:rsidRPr="006B369E">
        <w:rPr>
          <w:rFonts w:asciiTheme="majorHAnsi" w:hAnsiTheme="majorHAnsi" w:cstheme="majorHAnsi"/>
          <w:szCs w:val="24"/>
          <w:lang w:val="es-MX"/>
        </w:rPr>
        <w:t xml:space="preserve">¿De cuántas formas distintas puede lograr la hazaña de </w:t>
      </w:r>
      <w:r w:rsidR="00643EE4">
        <w:rPr>
          <w:rFonts w:asciiTheme="majorHAnsi" w:hAnsiTheme="majorHAnsi" w:cstheme="majorHAnsi"/>
          <w:szCs w:val="24"/>
          <w:lang w:val="es-MX"/>
        </w:rPr>
        <w:t>NO ACERTAR NINGUNA</w:t>
      </w:r>
      <w:r w:rsidRPr="006B369E">
        <w:rPr>
          <w:rFonts w:asciiTheme="majorHAnsi" w:hAnsiTheme="majorHAnsi" w:cstheme="majorHAnsi"/>
          <w:szCs w:val="24"/>
          <w:lang w:val="es-MX"/>
        </w:rPr>
        <w:t xml:space="preserve">? </w:t>
      </w:r>
    </w:p>
    <w:p w14:paraId="76F786A8" w14:textId="743A9C18" w:rsidR="00AB7E83" w:rsidRPr="00867541" w:rsidRDefault="00240655" w:rsidP="00AB7E83">
      <w:pPr>
        <w:rPr>
          <w:rFonts w:asciiTheme="majorHAnsi" w:hAnsiTheme="majorHAnsi" w:cstheme="majorHAnsi"/>
          <w:szCs w:val="24"/>
          <w:lang w:val="es-MX"/>
        </w:rPr>
      </w:pPr>
      <w:r>
        <w:rPr>
          <w:rFonts w:asciiTheme="majorHAnsi" w:hAnsiTheme="majorHAnsi" w:cstheme="majorHAnsi"/>
          <w:szCs w:val="24"/>
          <w:lang w:val="es-MX"/>
        </w:rPr>
        <w:t xml:space="preserve">Sugerencia: Solucione el problema </w:t>
      </w:r>
      <w:r w:rsidR="00AB7E83" w:rsidRPr="00867541">
        <w:rPr>
          <w:rFonts w:asciiTheme="majorHAnsi" w:hAnsiTheme="majorHAnsi" w:cstheme="majorHAnsi"/>
          <w:szCs w:val="24"/>
          <w:lang w:val="es-MX"/>
        </w:rPr>
        <w:t xml:space="preserve">usando terminología de conjuntos. Numere las </w:t>
      </w:r>
      <w:r>
        <w:rPr>
          <w:rFonts w:asciiTheme="majorHAnsi" w:hAnsiTheme="majorHAnsi" w:cstheme="majorHAnsi"/>
          <w:szCs w:val="24"/>
          <w:lang w:val="es-MX"/>
        </w:rPr>
        <w:t>llaves</w:t>
      </w:r>
      <w:r w:rsidR="00AB7E83" w:rsidRPr="00867541">
        <w:rPr>
          <w:rFonts w:asciiTheme="majorHAnsi" w:hAnsiTheme="majorHAnsi" w:cstheme="majorHAnsi"/>
          <w:szCs w:val="24"/>
          <w:lang w:val="es-MX"/>
        </w:rPr>
        <w:t xml:space="preserve"> y los sobres del 1 al 5. Llam</w:t>
      </w:r>
      <w:r w:rsidR="00C670F5">
        <w:rPr>
          <w:rFonts w:asciiTheme="majorHAnsi" w:hAnsiTheme="majorHAnsi" w:cstheme="majorHAnsi"/>
          <w:szCs w:val="24"/>
          <w:lang w:val="es-MX"/>
        </w:rPr>
        <w:t>e</w:t>
      </w:r>
      <w:r w:rsidR="00AB7E83" w:rsidRPr="00867541">
        <w:rPr>
          <w:rFonts w:asciiTheme="majorHAnsi" w:hAnsiTheme="majorHAnsi" w:cstheme="majorHAnsi"/>
          <w:szCs w:val="24"/>
          <w:lang w:val="es-MX"/>
        </w:rPr>
        <w:t xml:space="preserve"> Ai al conjunto de situaciones en que la </w:t>
      </w:r>
      <w:r w:rsidR="00727970">
        <w:rPr>
          <w:rFonts w:asciiTheme="majorHAnsi" w:hAnsiTheme="majorHAnsi" w:cstheme="majorHAnsi"/>
          <w:szCs w:val="24"/>
          <w:lang w:val="es-MX"/>
        </w:rPr>
        <w:t>llave</w:t>
      </w:r>
      <w:r w:rsidR="00AB7E83" w:rsidRPr="00867541">
        <w:rPr>
          <w:rFonts w:asciiTheme="majorHAnsi" w:hAnsiTheme="majorHAnsi" w:cstheme="majorHAnsi"/>
          <w:szCs w:val="24"/>
          <w:lang w:val="es-MX"/>
        </w:rPr>
        <w:t xml:space="preserve"> i caiga de forma correcta en su sobre i y |Ai| es su cardinalidad, </w:t>
      </w:r>
      <w:r w:rsidR="00867541" w:rsidRPr="00867541">
        <w:rPr>
          <w:rFonts w:asciiTheme="majorHAnsi" w:hAnsiTheme="majorHAnsi" w:cstheme="majorHAnsi"/>
          <w:szCs w:val="24"/>
          <w:lang w:val="es-MX"/>
        </w:rPr>
        <w:t>ósea</w:t>
      </w:r>
      <w:r w:rsidR="00AB7E83" w:rsidRPr="00867541">
        <w:rPr>
          <w:rFonts w:asciiTheme="majorHAnsi" w:hAnsiTheme="majorHAnsi" w:cstheme="majorHAnsi"/>
          <w:szCs w:val="24"/>
          <w:lang w:val="es-MX"/>
        </w:rPr>
        <w:t xml:space="preserve">, el número de formas en que esto ocurre. </w:t>
      </w:r>
    </w:p>
    <w:p w14:paraId="5E1F6383" w14:textId="30CE7A5E" w:rsidR="00AB7E83" w:rsidRPr="00E100B2" w:rsidRDefault="00AB7E83" w:rsidP="00AB7E83">
      <w:pPr>
        <w:rPr>
          <w:sz w:val="20"/>
          <w:lang w:val="es-MX"/>
        </w:rPr>
      </w:pPr>
    </w:p>
    <w:p w14:paraId="57AAA995" w14:textId="753975DF" w:rsidR="000835A7" w:rsidRPr="000835A7" w:rsidRDefault="000835A7" w:rsidP="000835A7">
      <w:pPr>
        <w:rPr>
          <w:b/>
          <w:sz w:val="20"/>
          <w:lang w:val="es-MX"/>
        </w:rPr>
      </w:pPr>
    </w:p>
    <w:sectPr w:rsidR="000835A7" w:rsidRPr="000835A7" w:rsidSect="00BF4D85">
      <w:headerReference w:type="default" r:id="rId10"/>
      <w:footerReference w:type="default" r:id="rId11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E18A" w14:textId="77777777" w:rsidR="00E73E96" w:rsidRDefault="00E73E96" w:rsidP="00BF4D85">
      <w:pPr>
        <w:spacing w:after="0" w:line="240" w:lineRule="auto"/>
      </w:pPr>
      <w:r>
        <w:separator/>
      </w:r>
    </w:p>
  </w:endnote>
  <w:endnote w:type="continuationSeparator" w:id="0">
    <w:p w14:paraId="4ED6EBDB" w14:textId="77777777" w:rsidR="00E73E96" w:rsidRDefault="00E73E96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5D6722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BE59" w14:textId="77777777" w:rsidR="00E73E96" w:rsidRDefault="00E73E96" w:rsidP="00BF4D85">
      <w:pPr>
        <w:spacing w:after="0" w:line="240" w:lineRule="auto"/>
      </w:pPr>
      <w:r>
        <w:separator/>
      </w:r>
    </w:p>
  </w:footnote>
  <w:footnote w:type="continuationSeparator" w:id="0">
    <w:p w14:paraId="44188D59" w14:textId="77777777" w:rsidR="00E73E96" w:rsidRDefault="00E73E96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964223481" name="Imagen 9642234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DEPARTAMENTO DE ELECTRÓNICA, SISTEMAS E INFORMÁTICA</w:t>
          </w:r>
        </w:p>
        <w:p w14:paraId="568183D0" w14:textId="77777777" w:rsidR="00886885" w:rsidRDefault="008868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MATEMATICAS AVANZADAS PARA COMPUTACIÓN</w:t>
          </w:r>
        </w:p>
        <w:p w14:paraId="550D8040" w14:textId="43D88F93" w:rsidR="00F31C21" w:rsidRPr="00935C59" w:rsidRDefault="00F31C21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 xml:space="preserve">Valor: </w:t>
          </w:r>
          <w:r>
            <w:rPr>
              <w:b/>
              <w:sz w:val="20"/>
              <w:lang w:val="es-MX"/>
            </w:rPr>
            <w:t>+10 Puntos / Primer Parcial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4DD"/>
    <w:multiLevelType w:val="hybridMultilevel"/>
    <w:tmpl w:val="B9CECD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6235"/>
    <w:multiLevelType w:val="hybridMultilevel"/>
    <w:tmpl w:val="CF661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E404E"/>
    <w:multiLevelType w:val="multilevel"/>
    <w:tmpl w:val="7B76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4120">
    <w:abstractNumId w:val="7"/>
  </w:num>
  <w:num w:numId="2" w16cid:durableId="626157732">
    <w:abstractNumId w:val="1"/>
  </w:num>
  <w:num w:numId="3" w16cid:durableId="1268079228">
    <w:abstractNumId w:val="6"/>
  </w:num>
  <w:num w:numId="4" w16cid:durableId="2004353073">
    <w:abstractNumId w:val="3"/>
  </w:num>
  <w:num w:numId="5" w16cid:durableId="511338464">
    <w:abstractNumId w:val="5"/>
  </w:num>
  <w:num w:numId="6" w16cid:durableId="1996642699">
    <w:abstractNumId w:val="4"/>
  </w:num>
  <w:num w:numId="7" w16cid:durableId="775104663">
    <w:abstractNumId w:val="0"/>
  </w:num>
  <w:num w:numId="8" w16cid:durableId="554582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60593"/>
    <w:rsid w:val="00080E66"/>
    <w:rsid w:val="000835A7"/>
    <w:rsid w:val="00090D82"/>
    <w:rsid w:val="0009503F"/>
    <w:rsid w:val="000C2992"/>
    <w:rsid w:val="00152300"/>
    <w:rsid w:val="00181AA4"/>
    <w:rsid w:val="001F43DD"/>
    <w:rsid w:val="00231F3C"/>
    <w:rsid w:val="002351CF"/>
    <w:rsid w:val="00240655"/>
    <w:rsid w:val="0026321D"/>
    <w:rsid w:val="00265139"/>
    <w:rsid w:val="00290456"/>
    <w:rsid w:val="0029608A"/>
    <w:rsid w:val="002A13B7"/>
    <w:rsid w:val="002A29FF"/>
    <w:rsid w:val="002B1944"/>
    <w:rsid w:val="002C1E03"/>
    <w:rsid w:val="002C460D"/>
    <w:rsid w:val="002D334A"/>
    <w:rsid w:val="002E3466"/>
    <w:rsid w:val="00317065"/>
    <w:rsid w:val="00321671"/>
    <w:rsid w:val="003313E8"/>
    <w:rsid w:val="00395664"/>
    <w:rsid w:val="003B69EA"/>
    <w:rsid w:val="003C2581"/>
    <w:rsid w:val="00456613"/>
    <w:rsid w:val="00473426"/>
    <w:rsid w:val="004A00A0"/>
    <w:rsid w:val="004D3133"/>
    <w:rsid w:val="00501843"/>
    <w:rsid w:val="005667BE"/>
    <w:rsid w:val="005847DB"/>
    <w:rsid w:val="005C6B28"/>
    <w:rsid w:val="005D6722"/>
    <w:rsid w:val="00602554"/>
    <w:rsid w:val="0062189C"/>
    <w:rsid w:val="00623224"/>
    <w:rsid w:val="0063323F"/>
    <w:rsid w:val="00643EE4"/>
    <w:rsid w:val="00682A1A"/>
    <w:rsid w:val="006A464F"/>
    <w:rsid w:val="006A5D4A"/>
    <w:rsid w:val="006A6ED5"/>
    <w:rsid w:val="006B369E"/>
    <w:rsid w:val="006D7464"/>
    <w:rsid w:val="0070301C"/>
    <w:rsid w:val="007158A4"/>
    <w:rsid w:val="00723BAE"/>
    <w:rsid w:val="00727970"/>
    <w:rsid w:val="00730422"/>
    <w:rsid w:val="00751E12"/>
    <w:rsid w:val="0075499A"/>
    <w:rsid w:val="007736B2"/>
    <w:rsid w:val="00786433"/>
    <w:rsid w:val="007B7EA2"/>
    <w:rsid w:val="007C5217"/>
    <w:rsid w:val="007D3441"/>
    <w:rsid w:val="007D7CCC"/>
    <w:rsid w:val="00806619"/>
    <w:rsid w:val="00821217"/>
    <w:rsid w:val="00855A5C"/>
    <w:rsid w:val="00865350"/>
    <w:rsid w:val="00867541"/>
    <w:rsid w:val="00886885"/>
    <w:rsid w:val="008E7241"/>
    <w:rsid w:val="009247F8"/>
    <w:rsid w:val="00935C59"/>
    <w:rsid w:val="00946C83"/>
    <w:rsid w:val="00965717"/>
    <w:rsid w:val="009850CF"/>
    <w:rsid w:val="009D3298"/>
    <w:rsid w:val="00A05FF0"/>
    <w:rsid w:val="00A13BAB"/>
    <w:rsid w:val="00A2434F"/>
    <w:rsid w:val="00A35F99"/>
    <w:rsid w:val="00AB7E83"/>
    <w:rsid w:val="00AC4E89"/>
    <w:rsid w:val="00AE0584"/>
    <w:rsid w:val="00B02A57"/>
    <w:rsid w:val="00B03EB3"/>
    <w:rsid w:val="00B10C4D"/>
    <w:rsid w:val="00B528BD"/>
    <w:rsid w:val="00BB4FEA"/>
    <w:rsid w:val="00BC0819"/>
    <w:rsid w:val="00BD0DDE"/>
    <w:rsid w:val="00BD73EB"/>
    <w:rsid w:val="00BF4D85"/>
    <w:rsid w:val="00C54B7C"/>
    <w:rsid w:val="00C64554"/>
    <w:rsid w:val="00C670F5"/>
    <w:rsid w:val="00C754C6"/>
    <w:rsid w:val="00CB4D66"/>
    <w:rsid w:val="00CC1D95"/>
    <w:rsid w:val="00CD44CD"/>
    <w:rsid w:val="00CE0E50"/>
    <w:rsid w:val="00CE4210"/>
    <w:rsid w:val="00DD4AB4"/>
    <w:rsid w:val="00E100B2"/>
    <w:rsid w:val="00E337E3"/>
    <w:rsid w:val="00E61579"/>
    <w:rsid w:val="00E73E96"/>
    <w:rsid w:val="00E75462"/>
    <w:rsid w:val="00E75D20"/>
    <w:rsid w:val="00EA38A1"/>
    <w:rsid w:val="00EA61BC"/>
    <w:rsid w:val="00EE5C19"/>
    <w:rsid w:val="00F15D41"/>
    <w:rsid w:val="00F17C3A"/>
    <w:rsid w:val="00F31C21"/>
    <w:rsid w:val="00F521A4"/>
    <w:rsid w:val="00F82CCC"/>
    <w:rsid w:val="00F82E8F"/>
    <w:rsid w:val="00F97C6F"/>
    <w:rsid w:val="00FB19F7"/>
    <w:rsid w:val="00FC4C68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E75D20"/>
    <w:rPr>
      <w:b/>
      <w:bCs/>
    </w:rPr>
  </w:style>
  <w:style w:type="paragraph" w:customStyle="1" w:styleId="q-text">
    <w:name w:val="q-text"/>
    <w:basedOn w:val="Normal"/>
    <w:rsid w:val="0073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mo">
    <w:name w:val="mo"/>
    <w:basedOn w:val="Fuentedeprrafopredeter"/>
    <w:rsid w:val="00730422"/>
  </w:style>
  <w:style w:type="character" w:customStyle="1" w:styleId="mn">
    <w:name w:val="mn"/>
    <w:basedOn w:val="Fuentedeprrafopredeter"/>
    <w:rsid w:val="00730422"/>
  </w:style>
  <w:style w:type="character" w:customStyle="1" w:styleId="mjxassistivemathml">
    <w:name w:val="mjx_assistive_mathml"/>
    <w:basedOn w:val="Fuentedeprrafopredeter"/>
    <w:rsid w:val="00730422"/>
  </w:style>
  <w:style w:type="paragraph" w:customStyle="1" w:styleId="a">
    <w:name w:val="a"/>
    <w:basedOn w:val="Normal"/>
    <w:rsid w:val="004A0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b">
    <w:name w:val="b"/>
    <w:basedOn w:val="Normal"/>
    <w:rsid w:val="00FB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guion-r">
    <w:name w:val="guion-r"/>
    <w:basedOn w:val="Normal"/>
    <w:rsid w:val="004D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Fernando Velasco</cp:lastModifiedBy>
  <cp:revision>6</cp:revision>
  <cp:lastPrinted>2023-08-30T19:53:00Z</cp:lastPrinted>
  <dcterms:created xsi:type="dcterms:W3CDTF">2023-08-30T19:56:00Z</dcterms:created>
  <dcterms:modified xsi:type="dcterms:W3CDTF">2023-09-14T19:40:00Z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