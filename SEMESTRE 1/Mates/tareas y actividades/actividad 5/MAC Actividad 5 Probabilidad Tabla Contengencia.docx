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7FE4" w14:textId="49BD2C69" w:rsidR="00EA61BC" w:rsidRDefault="0026321D" w:rsidP="00060593">
      <w:pPr>
        <w:jc w:val="center"/>
        <w:rPr>
          <w:b/>
          <w:sz w:val="20"/>
          <w:lang w:val="es-MX"/>
        </w:rPr>
      </w:pPr>
      <w:r>
        <w:rPr>
          <w:b/>
          <w:sz w:val="20"/>
          <w:lang w:val="es-MX"/>
        </w:rPr>
        <w:t xml:space="preserve"> </w:t>
      </w:r>
      <w:r w:rsidR="00AC4E89">
        <w:rPr>
          <w:b/>
          <w:sz w:val="20"/>
          <w:lang w:val="es-MX"/>
        </w:rPr>
        <w:t xml:space="preserve">Actividad </w:t>
      </w:r>
      <w:r w:rsidR="00E5443C">
        <w:rPr>
          <w:b/>
          <w:sz w:val="20"/>
          <w:lang w:val="es-MX"/>
        </w:rPr>
        <w:t>5</w:t>
      </w:r>
      <w:r w:rsidR="00886885">
        <w:rPr>
          <w:b/>
          <w:sz w:val="20"/>
          <w:lang w:val="es-MX"/>
        </w:rPr>
        <w:t xml:space="preserve"> – Ejercicio </w:t>
      </w:r>
      <w:r w:rsidR="0087034E">
        <w:rPr>
          <w:b/>
          <w:sz w:val="20"/>
          <w:lang w:val="es-MX"/>
        </w:rPr>
        <w:t xml:space="preserve">Probabilidad Tablas de </w:t>
      </w:r>
      <w:r w:rsidR="00614B5B">
        <w:rPr>
          <w:b/>
          <w:sz w:val="20"/>
          <w:lang w:val="es-MX"/>
        </w:rPr>
        <w:t>Contingencia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6"/>
        <w:gridCol w:w="2452"/>
      </w:tblGrid>
      <w:tr w:rsidR="0026321D" w14:paraId="1843BE4D" w14:textId="77777777" w:rsidTr="0026321D">
        <w:tc>
          <w:tcPr>
            <w:tcW w:w="6487" w:type="dxa"/>
          </w:tcPr>
          <w:p w14:paraId="13CEE433" w14:textId="7522F37F" w:rsidR="0026321D" w:rsidRDefault="00E100B2" w:rsidP="0026321D">
            <w:pPr>
              <w:jc w:val="both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Integrantes</w:t>
            </w:r>
            <w:r w:rsidR="0026321D">
              <w:rPr>
                <w:b/>
                <w:sz w:val="20"/>
                <w:lang w:val="es-MX"/>
              </w:rPr>
              <w:t>:</w:t>
            </w:r>
          </w:p>
          <w:p w14:paraId="077645CE" w14:textId="4E5AFDFE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5F6E06B7" w14:textId="77777777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Exp:</w:t>
            </w:r>
          </w:p>
          <w:p w14:paraId="5F609BBE" w14:textId="031533BA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  <w:tr w:rsidR="00886885" w14:paraId="2E382097" w14:textId="77777777" w:rsidTr="0026321D">
        <w:tc>
          <w:tcPr>
            <w:tcW w:w="6487" w:type="dxa"/>
          </w:tcPr>
          <w:p w14:paraId="5AB7277C" w14:textId="77777777" w:rsidR="00886885" w:rsidRDefault="00886885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3F72B28A" w14:textId="77777777" w:rsidR="00886885" w:rsidRDefault="00886885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  <w:tr w:rsidR="00614B5B" w14:paraId="4E34C585" w14:textId="77777777" w:rsidTr="0026321D">
        <w:tc>
          <w:tcPr>
            <w:tcW w:w="6487" w:type="dxa"/>
          </w:tcPr>
          <w:p w14:paraId="712D5841" w14:textId="77777777" w:rsidR="00614B5B" w:rsidRDefault="00614B5B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739FA2C8" w14:textId="77777777" w:rsidR="00614B5B" w:rsidRDefault="00614B5B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</w:tbl>
    <w:p w14:paraId="447B6EEB" w14:textId="77777777" w:rsidR="0026321D" w:rsidRDefault="0026321D" w:rsidP="0026321D">
      <w:pPr>
        <w:jc w:val="right"/>
        <w:rPr>
          <w:b/>
          <w:sz w:val="20"/>
          <w:lang w:val="es-MX"/>
        </w:rPr>
      </w:pPr>
    </w:p>
    <w:p w14:paraId="57AAA995" w14:textId="3FBF9341" w:rsidR="000835A7" w:rsidRPr="000835A7" w:rsidRDefault="00935C59" w:rsidP="000835A7">
      <w:pPr>
        <w:rPr>
          <w:b/>
          <w:sz w:val="20"/>
          <w:lang w:val="es-MX"/>
        </w:rPr>
      </w:pPr>
      <w:r w:rsidRPr="00935C59">
        <w:rPr>
          <w:b/>
          <w:lang w:val="es-MX"/>
        </w:rPr>
        <w:t>INSTRUCCIONES</w:t>
      </w:r>
      <w:r>
        <w:rPr>
          <w:b/>
          <w:lang w:val="es-MX"/>
        </w:rPr>
        <w:t xml:space="preserve">: </w:t>
      </w:r>
      <w:r w:rsidRPr="00935C59">
        <w:rPr>
          <w:lang w:val="es-MX"/>
        </w:rPr>
        <w:t>Contesta con el mayor detalle posible</w:t>
      </w:r>
      <w:r>
        <w:rPr>
          <w:b/>
          <w:lang w:val="es-MX"/>
        </w:rPr>
        <w:t xml:space="preserve"> usando letra de otro color</w:t>
      </w:r>
      <w:r w:rsidR="0029608A">
        <w:rPr>
          <w:b/>
          <w:lang w:val="es-MX"/>
        </w:rPr>
        <w:t xml:space="preserve"> recuerda justificar tus</w:t>
      </w:r>
      <w:r w:rsidR="00AC4E89">
        <w:rPr>
          <w:b/>
          <w:lang w:val="es-MX"/>
        </w:rPr>
        <w:t xml:space="preserve"> respuestas</w:t>
      </w:r>
      <w:r>
        <w:rPr>
          <w:b/>
          <w:lang w:val="es-MX"/>
        </w:rPr>
        <w:t>.</w:t>
      </w:r>
    </w:p>
    <w:p w14:paraId="2079C9BC" w14:textId="0F29FFD8" w:rsidR="00552D91" w:rsidRDefault="00552D91" w:rsidP="00552D9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U</w:t>
      </w:r>
      <w:r w:rsidRPr="0087034E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n estudio sobre </w:t>
      </w:r>
      <w:r w:rsidRPr="00E91968">
        <w:rPr>
          <w:rFonts w:ascii="Helvetica" w:eastAsia="Times New Roman" w:hAnsi="Helvetica" w:cs="Helvetica"/>
          <w:b/>
          <w:bCs/>
          <w:color w:val="424242"/>
          <w:sz w:val="24"/>
          <w:szCs w:val="24"/>
          <w:lang w:val="es-MX" w:eastAsia="es-MX"/>
        </w:rPr>
        <w:t>755</w:t>
      </w: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 conductores</w:t>
      </w:r>
      <w:r w:rsidR="007C5D5C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 que cuentan con celular </w:t>
      </w: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revelo que un total </w:t>
      </w:r>
      <w:r w:rsidRPr="00711DE2">
        <w:rPr>
          <w:rFonts w:ascii="Helvetica" w:eastAsia="Times New Roman" w:hAnsi="Helvetica" w:cs="Helvetica"/>
          <w:b/>
          <w:bCs/>
          <w:color w:val="424242"/>
          <w:sz w:val="24"/>
          <w:szCs w:val="24"/>
          <w:lang w:val="es-MX" w:eastAsia="es-MX"/>
        </w:rPr>
        <w:t>450</w:t>
      </w: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 no utilizaron su celular mientras conducían, se observó que </w:t>
      </w:r>
      <w:r w:rsidRPr="006071CE">
        <w:rPr>
          <w:rFonts w:ascii="Helvetica" w:eastAsia="Times New Roman" w:hAnsi="Helvetica" w:cs="Helvetica"/>
          <w:b/>
          <w:bCs/>
          <w:color w:val="424242"/>
          <w:sz w:val="24"/>
          <w:szCs w:val="24"/>
          <w:lang w:val="es-MX" w:eastAsia="es-MX"/>
        </w:rPr>
        <w:t>405</w:t>
      </w: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 de los que no utilizaron su celular mientras conducían no tuvieron ninguna infracción por exceso de velocidad.  Por otra parte, </w:t>
      </w:r>
      <w:r w:rsidRPr="00ED3735">
        <w:rPr>
          <w:rFonts w:ascii="Helvetica" w:eastAsia="Times New Roman" w:hAnsi="Helvetica" w:cs="Helvetica"/>
          <w:b/>
          <w:bCs/>
          <w:color w:val="424242"/>
          <w:sz w:val="24"/>
          <w:szCs w:val="24"/>
          <w:lang w:val="es-MX" w:eastAsia="es-MX"/>
        </w:rPr>
        <w:t>25</w:t>
      </w: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 conductores fueron infraccionados por exceso de velocidad y usar su celular al conducir.</w:t>
      </w:r>
    </w:p>
    <w:p w14:paraId="7B3CF09C" w14:textId="77777777" w:rsidR="00552D91" w:rsidRPr="00CF0896" w:rsidRDefault="00552D91" w:rsidP="00552D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Completa la Tabla de contingencia: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748"/>
        <w:gridCol w:w="2552"/>
        <w:gridCol w:w="1134"/>
      </w:tblGrid>
      <w:tr w:rsidR="0087034E" w:rsidRPr="0087034E" w14:paraId="79D63F5A" w14:textId="77777777" w:rsidTr="00F44482">
        <w:trPr>
          <w:trHeight w:val="1095"/>
          <w:tblHeader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2B3F1317" w14:textId="77777777" w:rsidR="0087034E" w:rsidRPr="0087034E" w:rsidRDefault="0087034E" w:rsidP="0087034E">
            <w:pPr>
              <w:spacing w:after="0" w:line="240" w:lineRule="auto"/>
              <w:rPr>
                <w:rFonts w:ascii="Helvetica" w:eastAsia="Times New Roman" w:hAnsi="Helvetica" w:cs="Helvetica"/>
                <w:color w:val="424242"/>
                <w:sz w:val="24"/>
                <w:szCs w:val="24"/>
                <w:lang w:val="es-MX" w:eastAsia="es-MX"/>
              </w:rPr>
            </w:pPr>
          </w:p>
        </w:tc>
        <w:tc>
          <w:tcPr>
            <w:tcW w:w="2748" w:type="dxa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2DCC1CF1" w14:textId="77777777" w:rsidR="0087034E" w:rsidRPr="0087034E" w:rsidRDefault="0087034E" w:rsidP="0064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870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Infracción por exceso de velocidad durante el año anterior</w:t>
            </w:r>
          </w:p>
        </w:tc>
        <w:tc>
          <w:tcPr>
            <w:tcW w:w="2552" w:type="dxa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0A7F1D40" w14:textId="77777777" w:rsidR="0087034E" w:rsidRPr="0087034E" w:rsidRDefault="0087034E" w:rsidP="0064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870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Ninguna infracción por exceso de velocidad durante el año anterior</w:t>
            </w:r>
          </w:p>
        </w:tc>
        <w:tc>
          <w:tcPr>
            <w:tcW w:w="1134" w:type="dxa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4991CF9B" w14:textId="77777777" w:rsidR="0087034E" w:rsidRPr="0087034E" w:rsidRDefault="0087034E" w:rsidP="008703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870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Total</w:t>
            </w:r>
          </w:p>
        </w:tc>
      </w:tr>
      <w:tr w:rsidR="0087034E" w:rsidRPr="0087034E" w14:paraId="23DD2D52" w14:textId="77777777" w:rsidTr="00AC3CA0">
        <w:trPr>
          <w:trHeight w:val="555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495BEE" w14:textId="77585BEC" w:rsidR="0087034E" w:rsidRPr="0087034E" w:rsidRDefault="0087034E" w:rsidP="00870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87034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Utiliz</w:t>
            </w:r>
            <w:r w:rsidR="0068618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</w:t>
            </w:r>
            <w:r w:rsidRPr="0087034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el teléfono móvil mientras </w:t>
            </w:r>
            <w:r w:rsidR="0068618A" w:rsidRPr="0087034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conduc</w:t>
            </w:r>
            <w:r w:rsidR="0068618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ía</w:t>
            </w:r>
          </w:p>
        </w:tc>
        <w:tc>
          <w:tcPr>
            <w:tcW w:w="2748" w:type="dxa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858733B" w14:textId="38650AED" w:rsidR="0087034E" w:rsidRPr="0087034E" w:rsidRDefault="0087034E" w:rsidP="00996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2552" w:type="dxa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44979FF" w14:textId="03FDBDBF" w:rsidR="0087034E" w:rsidRPr="0087034E" w:rsidRDefault="0087034E" w:rsidP="00996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1DA0422" w14:textId="2B194877" w:rsidR="0087034E" w:rsidRPr="0087034E" w:rsidRDefault="0087034E" w:rsidP="00996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  <w:tr w:rsidR="0087034E" w:rsidRPr="0087034E" w14:paraId="4A47C685" w14:textId="77777777" w:rsidTr="00AC3CA0">
        <w:trPr>
          <w:trHeight w:val="540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2079A1" w14:textId="5E61C133" w:rsidR="0087034E" w:rsidRPr="0087034E" w:rsidRDefault="0087034E" w:rsidP="00870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87034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No utiliz</w:t>
            </w:r>
            <w:r w:rsidR="0068618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</w:t>
            </w:r>
            <w:r w:rsidRPr="0087034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el teléfono móvil mientras </w:t>
            </w:r>
            <w:r w:rsidR="0068618A" w:rsidRPr="0087034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conduc</w:t>
            </w:r>
            <w:r w:rsidR="0068618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ía</w:t>
            </w:r>
          </w:p>
        </w:tc>
        <w:tc>
          <w:tcPr>
            <w:tcW w:w="2748" w:type="dxa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3E71A56" w14:textId="5EFCC7AC" w:rsidR="0087034E" w:rsidRPr="0087034E" w:rsidRDefault="0087034E" w:rsidP="00996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2552" w:type="dxa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3EA3108" w14:textId="7B3C9A6A" w:rsidR="0087034E" w:rsidRPr="0087034E" w:rsidRDefault="0087034E" w:rsidP="00996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A67C6F1" w14:textId="1760E4F7" w:rsidR="0087034E" w:rsidRPr="0087034E" w:rsidRDefault="0087034E" w:rsidP="00996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  <w:tr w:rsidR="0087034E" w:rsidRPr="0087034E" w14:paraId="37C51521" w14:textId="77777777" w:rsidTr="00AC3CA0">
        <w:trPr>
          <w:trHeight w:val="270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97B448" w14:textId="77777777" w:rsidR="0087034E" w:rsidRPr="0087034E" w:rsidRDefault="0087034E" w:rsidP="00870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87034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2748" w:type="dxa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CEC116F" w14:textId="41B579C4" w:rsidR="0087034E" w:rsidRPr="0087034E" w:rsidRDefault="0087034E" w:rsidP="00996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2552" w:type="dxa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765C303" w14:textId="6152D4AA" w:rsidR="0087034E" w:rsidRPr="0087034E" w:rsidRDefault="0087034E" w:rsidP="00996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5F73550" w14:textId="2284F25E" w:rsidR="0087034E" w:rsidRPr="0087034E" w:rsidRDefault="0087034E" w:rsidP="00996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50D802D" w14:textId="54B9C6F5" w:rsidR="00F17C3A" w:rsidRDefault="00F17C3A" w:rsidP="00632BFB">
      <w:pPr>
        <w:pStyle w:val="Prrafodelista"/>
        <w:spacing w:after="0" w:line="240" w:lineRule="auto"/>
        <w:rPr>
          <w:sz w:val="20"/>
          <w:lang w:val="es-MX"/>
        </w:rPr>
      </w:pPr>
    </w:p>
    <w:p w14:paraId="3174DA10" w14:textId="02F26188" w:rsidR="00614B5B" w:rsidRDefault="00614B5B" w:rsidP="00614B5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CALCULA:</w:t>
      </w:r>
    </w:p>
    <w:p w14:paraId="2A74E711" w14:textId="77777777" w:rsidR="009B50EA" w:rsidRDefault="009B50EA" w:rsidP="009B50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 w:rsidRPr="00632BFB">
        <w:rPr>
          <w:rFonts w:ascii="Helvetica" w:eastAsia="Times New Roman" w:hAnsi="Helvetica" w:cs="Helvetica"/>
          <w:i/>
          <w:iCs/>
          <w:color w:val="424242"/>
          <w:sz w:val="24"/>
          <w:szCs w:val="24"/>
          <w:lang w:val="es-MX" w:eastAsia="es-MX"/>
        </w:rPr>
        <w:t>P</w:t>
      </w:r>
      <w:r w:rsidRPr="00632BFB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(el conductor </w:t>
      </w: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utilizo el teléfono móvil mientras conducía</w:t>
      </w:r>
      <w:r w:rsidRPr="00632BFB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).</w:t>
      </w:r>
    </w:p>
    <w:p w14:paraId="593B9CAC" w14:textId="6A0D1F47" w:rsidR="003C3B84" w:rsidRDefault="003C3B84" w:rsidP="003C3B84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</w:p>
    <w:p w14:paraId="41F1E844" w14:textId="19889B08" w:rsidR="00D979E0" w:rsidRPr="003C3B84" w:rsidRDefault="00D979E0" w:rsidP="003C3B8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 w:rsidRPr="003C3B84">
        <w:rPr>
          <w:rFonts w:ascii="Helvetica" w:eastAsia="Times New Roman" w:hAnsi="Helvetica" w:cs="Helvetica"/>
          <w:i/>
          <w:iCs/>
          <w:color w:val="424242"/>
          <w:sz w:val="24"/>
          <w:szCs w:val="24"/>
          <w:lang w:val="es-MX" w:eastAsia="es-MX"/>
        </w:rPr>
        <w:t>P</w:t>
      </w:r>
      <w:r w:rsidRPr="003C3B84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(el conductor no tuvo ninguna infracción durante el año pasado).</w:t>
      </w:r>
    </w:p>
    <w:p w14:paraId="667020B4" w14:textId="1475E726" w:rsidR="00ED558B" w:rsidRDefault="00ED558B" w:rsidP="00552D91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br w:type="page"/>
      </w:r>
    </w:p>
    <w:p w14:paraId="5D41C953" w14:textId="1EC22446" w:rsidR="004564CC" w:rsidRPr="002915C4" w:rsidRDefault="004564CC" w:rsidP="002915C4">
      <w:pPr>
        <w:pStyle w:val="Prrafodelista"/>
        <w:numPr>
          <w:ilvl w:val="0"/>
          <w:numId w:val="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 w:rsidRPr="002915C4">
        <w:rPr>
          <w:rFonts w:ascii="Helvetica" w:eastAsia="Times New Roman" w:hAnsi="Helvetica" w:cs="Helvetica"/>
          <w:i/>
          <w:iCs/>
          <w:color w:val="424242"/>
          <w:sz w:val="24"/>
          <w:szCs w:val="24"/>
          <w:lang w:val="es-MX" w:eastAsia="es-MX"/>
        </w:rPr>
        <w:lastRenderedPageBreak/>
        <w:t>P</w:t>
      </w:r>
      <w:r w:rsidRPr="002915C4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(el conductor no tuvo ninguna infracción durante el año pasado </w:t>
      </w:r>
      <w:r w:rsidRPr="002915C4">
        <w:rPr>
          <w:rFonts w:ascii="MathJax_Main" w:eastAsia="Times New Roman" w:hAnsi="MathJax_Main" w:cs="Helvetica"/>
          <w:color w:val="424242"/>
          <w:sz w:val="29"/>
          <w:szCs w:val="29"/>
          <w:bdr w:val="none" w:sz="0" w:space="0" w:color="auto" w:frame="1"/>
          <w:lang w:val="es-MX" w:eastAsia="es-MX"/>
        </w:rPr>
        <w:t>Y</w:t>
      </w:r>
      <w:r w:rsidRPr="002915C4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 utilizo el teléfono móvil mientras conducía).</w:t>
      </w:r>
    </w:p>
    <w:p w14:paraId="45DE17FD" w14:textId="0A31560E" w:rsidR="00ED558B" w:rsidRDefault="00ED558B" w:rsidP="00ED558B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</w:p>
    <w:p w14:paraId="789528FB" w14:textId="77777777" w:rsidR="00AC3CA0" w:rsidRDefault="00AC3CA0" w:rsidP="00ED558B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</w:p>
    <w:p w14:paraId="2E2BC6F1" w14:textId="77777777" w:rsidR="00614B5B" w:rsidRPr="00632BFB" w:rsidRDefault="00614B5B" w:rsidP="00405658">
      <w:pPr>
        <w:spacing w:beforeAutospacing="1" w:after="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</w:p>
    <w:p w14:paraId="33DDEFD3" w14:textId="26B97B92" w:rsidR="001933A9" w:rsidRDefault="001933A9" w:rsidP="001933A9">
      <w:pPr>
        <w:numPr>
          <w:ilvl w:val="0"/>
          <w:numId w:val="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 w:rsidRPr="00632BFB">
        <w:rPr>
          <w:rFonts w:ascii="Helvetica" w:eastAsia="Times New Roman" w:hAnsi="Helvetica" w:cs="Helvetica"/>
          <w:i/>
          <w:iCs/>
          <w:color w:val="424242"/>
          <w:sz w:val="24"/>
          <w:szCs w:val="24"/>
          <w:lang w:val="es-MX" w:eastAsia="es-MX"/>
        </w:rPr>
        <w:t>P</w:t>
      </w:r>
      <w:r w:rsidRPr="00632BFB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(</w:t>
      </w: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utiliz</w:t>
      </w:r>
      <w:r w:rsidR="003876BE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aba</w:t>
      </w: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 el teléfono móvil mientras conducía</w:t>
      </w:r>
      <w:r w:rsidRPr="00632BFB">
        <w:rPr>
          <w:rFonts w:ascii="MathJax_Main" w:eastAsia="Times New Roman" w:hAnsi="MathJax_Main" w:cs="Helvetica"/>
          <w:color w:val="424242"/>
          <w:sz w:val="29"/>
          <w:szCs w:val="29"/>
          <w:bdr w:val="none" w:sz="0" w:space="0" w:color="auto" w:frame="1"/>
          <w:lang w:val="es-MX" w:eastAsia="es-MX"/>
        </w:rPr>
        <w:t xml:space="preserve"> </w:t>
      </w:r>
      <w:r>
        <w:rPr>
          <w:rFonts w:ascii="MathJax_Main" w:eastAsia="Times New Roman" w:hAnsi="MathJax_Main" w:cs="Helvetica"/>
          <w:color w:val="424242"/>
          <w:sz w:val="29"/>
          <w:szCs w:val="29"/>
          <w:bdr w:val="none" w:sz="0" w:space="0" w:color="auto" w:frame="1"/>
          <w:lang w:val="es-MX" w:eastAsia="es-MX"/>
        </w:rPr>
        <w:t>Ó</w:t>
      </w:r>
      <w:r w:rsidRPr="00632BFB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 el conductor no tuvo ninguna infracción durante el año pasado).</w:t>
      </w:r>
    </w:p>
    <w:p w14:paraId="6039F283" w14:textId="21BF01DF" w:rsidR="00ED558B" w:rsidRDefault="00ED558B" w:rsidP="00ED558B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</w:p>
    <w:p w14:paraId="0B205375" w14:textId="77777777" w:rsidR="00AC3CA0" w:rsidRDefault="00AC3CA0" w:rsidP="00ED558B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</w:p>
    <w:p w14:paraId="30290706" w14:textId="77777777" w:rsidR="00ED558B" w:rsidRPr="00632BFB" w:rsidRDefault="00ED558B" w:rsidP="00ED558B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</w:p>
    <w:p w14:paraId="61A2758F" w14:textId="77777777" w:rsidR="008D2E50" w:rsidRDefault="008D2E50" w:rsidP="008D2E50">
      <w:pPr>
        <w:numPr>
          <w:ilvl w:val="0"/>
          <w:numId w:val="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 w:rsidRPr="00632BFB">
        <w:rPr>
          <w:rFonts w:ascii="Helvetica" w:eastAsia="Times New Roman" w:hAnsi="Helvetica" w:cs="Helvetica"/>
          <w:i/>
          <w:iCs/>
          <w:color w:val="424242"/>
          <w:sz w:val="24"/>
          <w:szCs w:val="24"/>
          <w:lang w:val="es-MX" w:eastAsia="es-MX"/>
        </w:rPr>
        <w:t>P</w:t>
      </w:r>
      <w:r w:rsidRPr="00632BFB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(el conductor </w:t>
      </w: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utilizaba el teléfono móvil mientras conducía</w:t>
      </w:r>
      <w:r w:rsidRPr="00632BFB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 </w:t>
      </w:r>
      <w:r w:rsidRPr="009B5CA9">
        <w:rPr>
          <w:rFonts w:ascii="MathJax_Main" w:eastAsia="Times New Roman" w:hAnsi="MathJax_Main" w:cs="Helvetica"/>
          <w:b/>
          <w:bCs/>
          <w:i/>
          <w:iCs/>
          <w:color w:val="424242"/>
          <w:sz w:val="29"/>
          <w:szCs w:val="29"/>
          <w:bdr w:val="none" w:sz="0" w:space="0" w:color="auto" w:frame="1"/>
          <w:lang w:val="es-MX" w:eastAsia="es-MX"/>
        </w:rPr>
        <w:t>dado que</w:t>
      </w:r>
      <w:r w:rsidRPr="00632BFB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 el conductor </w:t>
      </w: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ob</w:t>
      </w:r>
      <w:r w:rsidRPr="00632BFB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tuvo una infracción durante el año pasado).</w:t>
      </w:r>
    </w:p>
    <w:p w14:paraId="03399D9E" w14:textId="37B796FD" w:rsidR="00632BFB" w:rsidRDefault="00632BFB" w:rsidP="00632BFB">
      <w:pPr>
        <w:pStyle w:val="Prrafodelista"/>
        <w:spacing w:after="0" w:line="240" w:lineRule="auto"/>
        <w:rPr>
          <w:sz w:val="20"/>
          <w:lang w:val="es-MX"/>
        </w:rPr>
      </w:pPr>
    </w:p>
    <w:p w14:paraId="6ECC6514" w14:textId="77777777" w:rsidR="00AC3CA0" w:rsidRDefault="00AC3CA0" w:rsidP="00632BFB">
      <w:pPr>
        <w:pStyle w:val="Prrafodelista"/>
        <w:spacing w:after="0" w:line="240" w:lineRule="auto"/>
        <w:rPr>
          <w:sz w:val="20"/>
          <w:lang w:val="es-MX"/>
        </w:rPr>
      </w:pPr>
    </w:p>
    <w:p w14:paraId="7BC0C6A6" w14:textId="77777777" w:rsidR="00AC3CA0" w:rsidRDefault="00AC3CA0" w:rsidP="00632BFB">
      <w:pPr>
        <w:pStyle w:val="Prrafodelista"/>
        <w:spacing w:after="0" w:line="240" w:lineRule="auto"/>
        <w:rPr>
          <w:sz w:val="20"/>
          <w:lang w:val="es-MX"/>
        </w:rPr>
      </w:pPr>
    </w:p>
    <w:p w14:paraId="4A2E2B1E" w14:textId="77777777" w:rsidR="00AC3CA0" w:rsidRDefault="00AC3CA0" w:rsidP="00632BFB">
      <w:pPr>
        <w:pStyle w:val="Prrafodelista"/>
        <w:spacing w:after="0" w:line="240" w:lineRule="auto"/>
        <w:rPr>
          <w:sz w:val="20"/>
          <w:lang w:val="es-MX"/>
        </w:rPr>
      </w:pPr>
    </w:p>
    <w:p w14:paraId="123568DC" w14:textId="77777777" w:rsidR="00660D73" w:rsidRPr="00632BFB" w:rsidRDefault="00660D73" w:rsidP="00660D73">
      <w:pPr>
        <w:numPr>
          <w:ilvl w:val="0"/>
          <w:numId w:val="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 w:rsidRPr="00632BFB">
        <w:rPr>
          <w:rFonts w:ascii="Helvetica" w:eastAsia="Times New Roman" w:hAnsi="Helvetica" w:cs="Helvetica"/>
          <w:i/>
          <w:iCs/>
          <w:color w:val="424242"/>
          <w:sz w:val="24"/>
          <w:szCs w:val="24"/>
          <w:lang w:val="es-MX" w:eastAsia="es-MX"/>
        </w:rPr>
        <w:t>P</w:t>
      </w:r>
      <w:r w:rsidRPr="00632BFB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(el conductor no tuvo ninguna infracción el año pasado </w:t>
      </w:r>
      <w:r w:rsidRPr="009B5CA9">
        <w:rPr>
          <w:rFonts w:ascii="MathJax_Main" w:eastAsia="Times New Roman" w:hAnsi="MathJax_Main" w:cs="Helvetica"/>
          <w:b/>
          <w:bCs/>
          <w:i/>
          <w:iCs/>
          <w:color w:val="424242"/>
          <w:sz w:val="29"/>
          <w:szCs w:val="29"/>
          <w:bdr w:val="none" w:sz="0" w:space="0" w:color="auto" w:frame="1"/>
          <w:lang w:val="es-MX" w:eastAsia="es-MX"/>
        </w:rPr>
        <w:t>dado que</w:t>
      </w:r>
      <w:r w:rsidRPr="00632BFB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 el conductor </w:t>
      </w: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NO utilizaba el teléfono móvil mientras conducía</w:t>
      </w:r>
      <w:r w:rsidRPr="00632BFB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 )</w:t>
      </w:r>
    </w:p>
    <w:p w14:paraId="7BE16D92" w14:textId="19282C9F" w:rsidR="00660D73" w:rsidRDefault="00660D73" w:rsidP="00632BFB">
      <w:pPr>
        <w:pStyle w:val="Prrafodelista"/>
        <w:spacing w:after="0" w:line="240" w:lineRule="auto"/>
        <w:rPr>
          <w:sz w:val="20"/>
          <w:lang w:val="es-MX"/>
        </w:rPr>
      </w:pPr>
    </w:p>
    <w:p w14:paraId="23AA4775" w14:textId="77777777" w:rsidR="00AC3CA0" w:rsidRPr="00E100B2" w:rsidRDefault="00AC3CA0" w:rsidP="00632BFB">
      <w:pPr>
        <w:pStyle w:val="Prrafodelista"/>
        <w:spacing w:after="0" w:line="240" w:lineRule="auto"/>
        <w:rPr>
          <w:sz w:val="20"/>
          <w:lang w:val="es-MX"/>
        </w:rPr>
      </w:pPr>
    </w:p>
    <w:sectPr w:rsidR="00AC3CA0" w:rsidRPr="00E100B2" w:rsidSect="00BF4D85">
      <w:headerReference w:type="default" r:id="rId10"/>
      <w:footerReference w:type="default" r:id="rId11"/>
      <w:pgSz w:w="12240" w:h="15840"/>
      <w:pgMar w:top="1560" w:right="1701" w:bottom="1417" w:left="1701" w:header="284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A73B5" w14:textId="77777777" w:rsidR="00A709DA" w:rsidRDefault="00A709DA" w:rsidP="00BF4D85">
      <w:pPr>
        <w:spacing w:after="0" w:line="240" w:lineRule="auto"/>
      </w:pPr>
      <w:r>
        <w:separator/>
      </w:r>
    </w:p>
  </w:endnote>
  <w:endnote w:type="continuationSeparator" w:id="0">
    <w:p w14:paraId="2739A69A" w14:textId="77777777" w:rsidR="00A709DA" w:rsidRDefault="00A709DA" w:rsidP="00BF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D8043" w14:textId="77777777" w:rsidR="00BF4D85" w:rsidRDefault="00BF4D85" w:rsidP="00BF4D85">
    <w:pPr>
      <w:pStyle w:val="Piedepgina"/>
      <w:jc w:val="right"/>
      <w:rPr>
        <w:rFonts w:ascii="Baskerville Old Face" w:hAnsi="Baskerville Old Face"/>
        <w:color w:val="1F497D" w:themeColor="text2"/>
        <w:sz w:val="16"/>
        <w:lang w:val="es-MX"/>
      </w:rPr>
    </w:pPr>
  </w:p>
  <w:p w14:paraId="550D8044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ITESO, Universidad Jesuita de Guadalajara</w:t>
    </w:r>
  </w:p>
  <w:p w14:paraId="550D8045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Periférico Sur Manuel Gómez Morín 8585, Tlaquepaque, Jalisco, México, cp 45604</w:t>
    </w:r>
  </w:p>
  <w:p w14:paraId="550D8046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Tel. +52(33) 3669-3517, +52 (33) 3669-3434 ext. 3975</w:t>
    </w:r>
  </w:p>
  <w:p w14:paraId="550D8047" w14:textId="77777777" w:rsidR="00BF4D85" w:rsidRPr="00BF4D85" w:rsidRDefault="00E5443C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hyperlink r:id="rId1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www.msc.iteso.mx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     </w:t>
    </w:r>
    <w:hyperlink r:id="rId2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0BA6A" w14:textId="77777777" w:rsidR="00A709DA" w:rsidRDefault="00A709DA" w:rsidP="00BF4D85">
      <w:pPr>
        <w:spacing w:after="0" w:line="240" w:lineRule="auto"/>
      </w:pPr>
      <w:r>
        <w:separator/>
      </w:r>
    </w:p>
  </w:footnote>
  <w:footnote w:type="continuationSeparator" w:id="0">
    <w:p w14:paraId="19A68A4F" w14:textId="77777777" w:rsidR="00A709DA" w:rsidRDefault="00A709DA" w:rsidP="00BF4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4"/>
      <w:gridCol w:w="6498"/>
    </w:tblGrid>
    <w:tr w:rsidR="00BF4D85" w:rsidRPr="005847DB" w14:paraId="550D8041" w14:textId="77777777" w:rsidTr="00BF4D85">
      <w:tc>
        <w:tcPr>
          <w:tcW w:w="2874" w:type="dxa"/>
        </w:tcPr>
        <w:p w14:paraId="550D803E" w14:textId="21376B21" w:rsidR="00BF4D85" w:rsidRPr="00BF4D85" w:rsidRDefault="00935C59" w:rsidP="00BF4D85">
          <w:pPr>
            <w:pStyle w:val="Encabezado"/>
            <w:tabs>
              <w:tab w:val="clear" w:pos="4419"/>
              <w:tab w:val="clear" w:pos="8838"/>
            </w:tabs>
            <w:rPr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6158C7B" wp14:editId="6808BA52">
                <wp:extent cx="1680214" cy="694481"/>
                <wp:effectExtent l="0" t="0" r="0" b="0"/>
                <wp:docPr id="2034067133" name="Imagen 2034067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iteso[1]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737" cy="721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8" w:type="dxa"/>
          <w:vAlign w:val="center"/>
        </w:tcPr>
        <w:p w14:paraId="550D803F" w14:textId="77777777" w:rsidR="00BF4D85" w:rsidRPr="00886885" w:rsidRDefault="00BF4D85" w:rsidP="00886885">
          <w:pPr>
            <w:pStyle w:val="Encabezado"/>
            <w:jc w:val="right"/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lang w:val="es-MX"/>
            </w:rPr>
            <w:t>MAESTRÍA EN SISTEMAS COMPUTACIONALES</w:t>
          </w:r>
        </w:p>
        <w:p w14:paraId="0E0A438B" w14:textId="77777777" w:rsidR="00BF4D85" w:rsidRPr="00886885" w:rsidRDefault="00BF4D85" w:rsidP="00886885">
          <w:pPr>
            <w:pStyle w:val="Encabezado"/>
            <w:jc w:val="right"/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  <w:t>DEPARTAMENTO DE ELECTRÓNICA, SISTEMAS E INFORMÁTICA</w:t>
          </w:r>
        </w:p>
        <w:p w14:paraId="550D8040" w14:textId="477612F1" w:rsidR="00886885" w:rsidRPr="00935C59" w:rsidRDefault="00886885" w:rsidP="00886885">
          <w:pPr>
            <w:pStyle w:val="Encabezado"/>
            <w:jc w:val="right"/>
            <w:rPr>
              <w:rFonts w:ascii="Baskerville Old Face" w:eastAsia="Times New Roman" w:hAnsi="Baskerville Old Face"/>
              <w:b/>
              <w:color w:val="0D0298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  <w:t>MATEMATICAS AVANZADAS PARA COMPUTACIÓN</w:t>
          </w:r>
        </w:p>
      </w:tc>
    </w:tr>
  </w:tbl>
  <w:p w14:paraId="550D8042" w14:textId="77777777" w:rsidR="00BF4D85" w:rsidRPr="00BF4D85" w:rsidRDefault="00BF4D85" w:rsidP="00BF4D8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F0A"/>
    <w:multiLevelType w:val="multilevel"/>
    <w:tmpl w:val="F662C4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C0711"/>
    <w:multiLevelType w:val="hybridMultilevel"/>
    <w:tmpl w:val="A3CEC6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57B85"/>
    <w:multiLevelType w:val="hybridMultilevel"/>
    <w:tmpl w:val="595697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C1793"/>
    <w:multiLevelType w:val="hybridMultilevel"/>
    <w:tmpl w:val="1DCC7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038BE"/>
    <w:multiLevelType w:val="hybridMultilevel"/>
    <w:tmpl w:val="8158AB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B0A8A"/>
    <w:multiLevelType w:val="hybridMultilevel"/>
    <w:tmpl w:val="B28E9A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421B0A"/>
    <w:multiLevelType w:val="hybridMultilevel"/>
    <w:tmpl w:val="0D0AB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44120">
    <w:abstractNumId w:val="6"/>
  </w:num>
  <w:num w:numId="2" w16cid:durableId="626157732">
    <w:abstractNumId w:val="1"/>
  </w:num>
  <w:num w:numId="3" w16cid:durableId="1268079228">
    <w:abstractNumId w:val="5"/>
  </w:num>
  <w:num w:numId="4" w16cid:durableId="2004353073">
    <w:abstractNumId w:val="3"/>
  </w:num>
  <w:num w:numId="5" w16cid:durableId="511338464">
    <w:abstractNumId w:val="4"/>
  </w:num>
  <w:num w:numId="6" w16cid:durableId="1353452375">
    <w:abstractNumId w:val="2"/>
  </w:num>
  <w:num w:numId="7" w16cid:durableId="59024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CC"/>
    <w:rsid w:val="00022367"/>
    <w:rsid w:val="000261B5"/>
    <w:rsid w:val="00060593"/>
    <w:rsid w:val="00065E7A"/>
    <w:rsid w:val="000835A7"/>
    <w:rsid w:val="00090D82"/>
    <w:rsid w:val="000D5A10"/>
    <w:rsid w:val="000E2DEB"/>
    <w:rsid w:val="001933A9"/>
    <w:rsid w:val="001E230C"/>
    <w:rsid w:val="00231D7E"/>
    <w:rsid w:val="002351CF"/>
    <w:rsid w:val="0026321D"/>
    <w:rsid w:val="00265139"/>
    <w:rsid w:val="002915C4"/>
    <w:rsid w:val="0029608A"/>
    <w:rsid w:val="002C1E03"/>
    <w:rsid w:val="002C460D"/>
    <w:rsid w:val="002D334A"/>
    <w:rsid w:val="00317065"/>
    <w:rsid w:val="003313E8"/>
    <w:rsid w:val="003665BB"/>
    <w:rsid w:val="003876BE"/>
    <w:rsid w:val="00395664"/>
    <w:rsid w:val="003C3B84"/>
    <w:rsid w:val="003E6848"/>
    <w:rsid w:val="00405658"/>
    <w:rsid w:val="00453A36"/>
    <w:rsid w:val="004564CC"/>
    <w:rsid w:val="00482D56"/>
    <w:rsid w:val="004875E7"/>
    <w:rsid w:val="00552D91"/>
    <w:rsid w:val="005847DB"/>
    <w:rsid w:val="005C6B28"/>
    <w:rsid w:val="00602554"/>
    <w:rsid w:val="00614B5B"/>
    <w:rsid w:val="00623224"/>
    <w:rsid w:val="00632BFB"/>
    <w:rsid w:val="00646979"/>
    <w:rsid w:val="00654DDC"/>
    <w:rsid w:val="00660D73"/>
    <w:rsid w:val="0068618A"/>
    <w:rsid w:val="006A464F"/>
    <w:rsid w:val="006C14D9"/>
    <w:rsid w:val="0070301C"/>
    <w:rsid w:val="00730571"/>
    <w:rsid w:val="0076565F"/>
    <w:rsid w:val="007B7EA2"/>
    <w:rsid w:val="007C5D5C"/>
    <w:rsid w:val="007F2C84"/>
    <w:rsid w:val="00834D1B"/>
    <w:rsid w:val="00855A5C"/>
    <w:rsid w:val="0087034E"/>
    <w:rsid w:val="00886885"/>
    <w:rsid w:val="008960A5"/>
    <w:rsid w:val="008D2E50"/>
    <w:rsid w:val="008E7241"/>
    <w:rsid w:val="009247F8"/>
    <w:rsid w:val="00935C59"/>
    <w:rsid w:val="00940F1B"/>
    <w:rsid w:val="00996F97"/>
    <w:rsid w:val="009B50EA"/>
    <w:rsid w:val="009D5AFD"/>
    <w:rsid w:val="00A13BAB"/>
    <w:rsid w:val="00A151CF"/>
    <w:rsid w:val="00A35F99"/>
    <w:rsid w:val="00A709DA"/>
    <w:rsid w:val="00A86736"/>
    <w:rsid w:val="00AC3CA0"/>
    <w:rsid w:val="00AC4E89"/>
    <w:rsid w:val="00B02A57"/>
    <w:rsid w:val="00B10C4D"/>
    <w:rsid w:val="00B528BD"/>
    <w:rsid w:val="00BC0819"/>
    <w:rsid w:val="00BD0DDE"/>
    <w:rsid w:val="00BD73EB"/>
    <w:rsid w:val="00BF4D85"/>
    <w:rsid w:val="00C54B7C"/>
    <w:rsid w:val="00C64554"/>
    <w:rsid w:val="00C754C6"/>
    <w:rsid w:val="00CB4D66"/>
    <w:rsid w:val="00CD44CD"/>
    <w:rsid w:val="00CE0E50"/>
    <w:rsid w:val="00D02075"/>
    <w:rsid w:val="00D64F63"/>
    <w:rsid w:val="00D979E0"/>
    <w:rsid w:val="00E00BE9"/>
    <w:rsid w:val="00E100B2"/>
    <w:rsid w:val="00E5443C"/>
    <w:rsid w:val="00E75462"/>
    <w:rsid w:val="00E92083"/>
    <w:rsid w:val="00EA61BC"/>
    <w:rsid w:val="00ED3735"/>
    <w:rsid w:val="00ED558B"/>
    <w:rsid w:val="00EF3B6B"/>
    <w:rsid w:val="00F15D41"/>
    <w:rsid w:val="00F17C3A"/>
    <w:rsid w:val="00F31F95"/>
    <w:rsid w:val="00F3715D"/>
    <w:rsid w:val="00F44482"/>
    <w:rsid w:val="00F521A4"/>
    <w:rsid w:val="00F82CCC"/>
    <w:rsid w:val="00F82E8F"/>
    <w:rsid w:val="00F8504A"/>
    <w:rsid w:val="00F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D7FE4"/>
  <w15:docId w15:val="{938946B4-4CB3-4449-969F-C55CB559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D85"/>
  </w:style>
  <w:style w:type="paragraph" w:styleId="Piedepgina">
    <w:name w:val="footer"/>
    <w:basedOn w:val="Normal"/>
    <w:link w:val="Piedepgina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D85"/>
  </w:style>
  <w:style w:type="character" w:styleId="Hipervnculo">
    <w:name w:val="Hyperlink"/>
    <w:uiPriority w:val="99"/>
    <w:unhideWhenUsed/>
    <w:rsid w:val="00BF4D8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2C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82C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C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632BFB"/>
    <w:rPr>
      <w:i/>
      <w:iCs/>
    </w:rPr>
  </w:style>
  <w:style w:type="character" w:customStyle="1" w:styleId="mo">
    <w:name w:val="mo"/>
    <w:basedOn w:val="Fuentedeprrafopredeter"/>
    <w:rsid w:val="00632BFB"/>
  </w:style>
  <w:style w:type="character" w:customStyle="1" w:styleId="mjxassistivemathml">
    <w:name w:val="mjx_assistive_mathml"/>
    <w:basedOn w:val="Fuentedeprrafopredeter"/>
    <w:rsid w:val="00632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19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so.mx" TargetMode="External"/><Relationship Id="rId1" Type="http://schemas.openxmlformats.org/officeDocument/2006/relationships/hyperlink" Target="http://www.msc.iteso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DRETH\AppData\Roaming\Microsoft\Plantillas\M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88D7CA4BE41549AB060CCE92D62F33" ma:contentTypeVersion="13" ma:contentTypeDescription="Crear nuevo documento." ma:contentTypeScope="" ma:versionID="2ceb41dd8dec7cf11c32db690af09c29">
  <xsd:schema xmlns:xsd="http://www.w3.org/2001/XMLSchema" xmlns:xs="http://www.w3.org/2001/XMLSchema" xmlns:p="http://schemas.microsoft.com/office/2006/metadata/properties" xmlns:ns3="2dd63490-3d3c-40d5-94d4-855867ae6bea" xmlns:ns4="4b571ad2-9bf2-4a2b-bc1a-fcab7eee95b1" targetNamespace="http://schemas.microsoft.com/office/2006/metadata/properties" ma:root="true" ma:fieldsID="f45df86b98b459ff0eb5f1590e122fe5" ns3:_="" ns4:_="">
    <xsd:import namespace="2dd63490-3d3c-40d5-94d4-855867ae6bea"/>
    <xsd:import namespace="4b571ad2-9bf2-4a2b-bc1a-fcab7eee95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63490-3d3c-40d5-94d4-855867ae6b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71ad2-9bf2-4a2b-bc1a-fcab7eee95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E63226-63EA-4F85-BDD5-17C6519A6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18F071-B5FF-4F20-BEB8-2C4B79BFE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63490-3d3c-40d5-94d4-855867ae6bea"/>
    <ds:schemaRef ds:uri="4b571ad2-9bf2-4a2b-bc1a-fcab7eee9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48DA30-08CE-4047-9A46-5734749F1D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MSC</Template>
  <TotalTime>22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Fernando Velasco</cp:lastModifiedBy>
  <cp:revision>34</cp:revision>
  <cp:lastPrinted>2023-09-13T23:50:00Z</cp:lastPrinted>
  <dcterms:created xsi:type="dcterms:W3CDTF">2023-09-13T22:46:00Z</dcterms:created>
  <dcterms:modified xsi:type="dcterms:W3CDTF">2023-09-14T21:44:00Z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0x010100BC88D7CA4BE41549AB060CCE92D62F33</vt:lpwstr>
  </property>
</Properties>
</file>