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D7FE4" w14:textId="257861D7" w:rsidR="00EA61BC" w:rsidRDefault="0026321D" w:rsidP="009C05D4">
      <w:pPr>
        <w:jc w:val="center"/>
        <w:rPr>
          <w:b/>
          <w:sz w:val="20"/>
          <w:lang w:val="es-MX"/>
        </w:rPr>
      </w:pPr>
      <w:r>
        <w:rPr>
          <w:b/>
          <w:sz w:val="20"/>
          <w:lang w:val="es-MX"/>
        </w:rPr>
        <w:t xml:space="preserve"> </w:t>
      </w:r>
      <w:r w:rsidR="009C05D4">
        <w:rPr>
          <w:b/>
          <w:sz w:val="20"/>
          <w:lang w:val="es-MX"/>
        </w:rPr>
        <w:t xml:space="preserve">Tarea 5 </w:t>
      </w:r>
      <w:r w:rsidR="00886885">
        <w:rPr>
          <w:b/>
          <w:sz w:val="20"/>
          <w:lang w:val="es-MX"/>
        </w:rPr>
        <w:t xml:space="preserve"> – Ejercicio </w:t>
      </w:r>
      <w:r w:rsidR="0087034E">
        <w:rPr>
          <w:b/>
          <w:sz w:val="20"/>
          <w:lang w:val="es-MX"/>
        </w:rPr>
        <w:t xml:space="preserve">Probabilidad </w:t>
      </w:r>
      <w:r w:rsidR="007E1F42">
        <w:rPr>
          <w:b/>
          <w:sz w:val="20"/>
          <w:lang w:val="es-MX"/>
        </w:rPr>
        <w:t>Condicional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376"/>
        <w:gridCol w:w="2452"/>
      </w:tblGrid>
      <w:tr w:rsidR="0026321D" w14:paraId="1843BE4D" w14:textId="77777777" w:rsidTr="008969AB">
        <w:tc>
          <w:tcPr>
            <w:tcW w:w="6376" w:type="dxa"/>
          </w:tcPr>
          <w:p w14:paraId="13CEE433" w14:textId="12CEECEC" w:rsidR="0026321D" w:rsidRDefault="008969AB" w:rsidP="0026321D">
            <w:pPr>
              <w:jc w:val="both"/>
              <w:rPr>
                <w:b/>
                <w:sz w:val="20"/>
                <w:lang w:val="es-MX"/>
              </w:rPr>
            </w:pPr>
            <w:r>
              <w:rPr>
                <w:b/>
                <w:sz w:val="20"/>
                <w:lang w:val="es-MX"/>
              </w:rPr>
              <w:t>Nombre</w:t>
            </w:r>
            <w:r w:rsidR="0026321D">
              <w:rPr>
                <w:b/>
                <w:sz w:val="20"/>
                <w:lang w:val="es-MX"/>
              </w:rPr>
              <w:t>:</w:t>
            </w:r>
          </w:p>
          <w:p w14:paraId="077645CE" w14:textId="4E5AFDFE" w:rsidR="0026321D" w:rsidRDefault="0026321D" w:rsidP="0026321D">
            <w:pPr>
              <w:jc w:val="both"/>
              <w:rPr>
                <w:b/>
                <w:sz w:val="20"/>
                <w:lang w:val="es-MX"/>
              </w:rPr>
            </w:pPr>
          </w:p>
        </w:tc>
        <w:tc>
          <w:tcPr>
            <w:tcW w:w="2452" w:type="dxa"/>
          </w:tcPr>
          <w:p w14:paraId="5F6E06B7" w14:textId="77777777" w:rsidR="0026321D" w:rsidRDefault="0026321D" w:rsidP="0026321D">
            <w:pPr>
              <w:jc w:val="both"/>
              <w:rPr>
                <w:b/>
                <w:sz w:val="20"/>
                <w:lang w:val="es-MX"/>
              </w:rPr>
            </w:pPr>
            <w:proofErr w:type="spellStart"/>
            <w:r>
              <w:rPr>
                <w:b/>
                <w:sz w:val="20"/>
                <w:lang w:val="es-MX"/>
              </w:rPr>
              <w:t>Exp</w:t>
            </w:r>
            <w:proofErr w:type="spellEnd"/>
            <w:r>
              <w:rPr>
                <w:b/>
                <w:sz w:val="20"/>
                <w:lang w:val="es-MX"/>
              </w:rPr>
              <w:t>:</w:t>
            </w:r>
          </w:p>
          <w:p w14:paraId="5F609BBE" w14:textId="031533BA" w:rsidR="0026321D" w:rsidRDefault="0026321D" w:rsidP="0026321D">
            <w:pPr>
              <w:jc w:val="both"/>
              <w:rPr>
                <w:b/>
                <w:sz w:val="20"/>
                <w:lang w:val="es-MX"/>
              </w:rPr>
            </w:pPr>
          </w:p>
        </w:tc>
      </w:tr>
      <w:tr w:rsidR="00614B5B" w14:paraId="4E34C585" w14:textId="77777777" w:rsidTr="008969AB">
        <w:tc>
          <w:tcPr>
            <w:tcW w:w="6376" w:type="dxa"/>
          </w:tcPr>
          <w:p w14:paraId="712D5841" w14:textId="77777777" w:rsidR="00614B5B" w:rsidRDefault="00614B5B" w:rsidP="0026321D">
            <w:pPr>
              <w:jc w:val="both"/>
              <w:rPr>
                <w:b/>
                <w:sz w:val="20"/>
                <w:lang w:val="es-MX"/>
              </w:rPr>
            </w:pPr>
          </w:p>
        </w:tc>
        <w:tc>
          <w:tcPr>
            <w:tcW w:w="2452" w:type="dxa"/>
          </w:tcPr>
          <w:p w14:paraId="739FA2C8" w14:textId="77777777" w:rsidR="00614B5B" w:rsidRDefault="00614B5B" w:rsidP="0026321D">
            <w:pPr>
              <w:jc w:val="both"/>
              <w:rPr>
                <w:b/>
                <w:sz w:val="20"/>
                <w:lang w:val="es-MX"/>
              </w:rPr>
            </w:pPr>
          </w:p>
        </w:tc>
      </w:tr>
    </w:tbl>
    <w:p w14:paraId="447B6EEB" w14:textId="77777777" w:rsidR="0026321D" w:rsidRDefault="0026321D" w:rsidP="0026321D">
      <w:pPr>
        <w:jc w:val="right"/>
        <w:rPr>
          <w:b/>
          <w:sz w:val="20"/>
          <w:lang w:val="es-MX"/>
        </w:rPr>
      </w:pPr>
    </w:p>
    <w:p w14:paraId="57AAA995" w14:textId="3FBF9341" w:rsidR="000835A7" w:rsidRPr="000835A7" w:rsidRDefault="00935C59" w:rsidP="000835A7">
      <w:pPr>
        <w:rPr>
          <w:b/>
          <w:sz w:val="20"/>
          <w:lang w:val="es-MX"/>
        </w:rPr>
      </w:pPr>
      <w:r w:rsidRPr="00935C59">
        <w:rPr>
          <w:b/>
          <w:lang w:val="es-MX"/>
        </w:rPr>
        <w:t>INSTRUCCIONES</w:t>
      </w:r>
      <w:r>
        <w:rPr>
          <w:b/>
          <w:lang w:val="es-MX"/>
        </w:rPr>
        <w:t xml:space="preserve">: </w:t>
      </w:r>
      <w:r w:rsidRPr="00935C59">
        <w:rPr>
          <w:lang w:val="es-MX"/>
        </w:rPr>
        <w:t>Contesta con el mayor detalle posible</w:t>
      </w:r>
      <w:r>
        <w:rPr>
          <w:b/>
          <w:lang w:val="es-MX"/>
        </w:rPr>
        <w:t xml:space="preserve"> usando letra de otro color</w:t>
      </w:r>
      <w:r w:rsidR="0029608A">
        <w:rPr>
          <w:b/>
          <w:lang w:val="es-MX"/>
        </w:rPr>
        <w:t xml:space="preserve"> recuerda justificar tus</w:t>
      </w:r>
      <w:r w:rsidR="00AC4E89">
        <w:rPr>
          <w:b/>
          <w:lang w:val="es-MX"/>
        </w:rPr>
        <w:t xml:space="preserve"> respuestas</w:t>
      </w:r>
      <w:r>
        <w:rPr>
          <w:b/>
          <w:lang w:val="es-MX"/>
        </w:rPr>
        <w:t>.</w:t>
      </w:r>
    </w:p>
    <w:p w14:paraId="3E749FBC" w14:textId="77777777" w:rsidR="00D57D34" w:rsidRDefault="00D57D34" w:rsidP="00D57D34">
      <w:pPr>
        <w:pStyle w:val="NormalWeb"/>
        <w:shd w:val="clear" w:color="auto" w:fill="FFFFFF"/>
        <w:rPr>
          <w:rFonts w:ascii="Helvetica" w:hAnsi="Helvetica" w:cs="Helvetica"/>
          <w:color w:val="222222"/>
        </w:rPr>
      </w:pPr>
      <w:r>
        <w:rPr>
          <w:rFonts w:ascii="Segoe UI" w:hAnsi="Segoe UI" w:cs="Segoe UI"/>
          <w:color w:val="222222"/>
          <w:sz w:val="30"/>
          <w:szCs w:val="30"/>
        </w:rPr>
        <w:t xml:space="preserve">Ejercicio 1. </w:t>
      </w:r>
      <w:r>
        <w:rPr>
          <w:rFonts w:ascii="Helvetica" w:hAnsi="Helvetica" w:cs="Helvetica"/>
          <w:color w:val="222222"/>
        </w:rPr>
        <w:t>El personal del taller en un hangar sabe que en promedio acuden por la mañana tres aeronaves con problemas eléctricos, ocho con problemas mecánicos y tres con problemas de aire acondicionado, y por la tarde dos con problemas eléctricos, tres con problemas mecánicos y uno con problemas de aire acondicionado.</w:t>
      </w:r>
    </w:p>
    <w:p w14:paraId="1B20D2BB" w14:textId="77777777" w:rsidR="00D57D34" w:rsidRDefault="00D57D34" w:rsidP="00D57D34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Elabora una tabla de contingencia y calcula:</w:t>
      </w:r>
    </w:p>
    <w:p w14:paraId="3A63425C" w14:textId="3447454D" w:rsidR="00D57D34" w:rsidRDefault="00D57D34" w:rsidP="0050555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 </w:t>
      </w:r>
    </w:p>
    <w:p w14:paraId="0CF59B3E" w14:textId="77777777" w:rsidR="00D57D34" w:rsidRDefault="00D57D34" w:rsidP="00D57D34">
      <w:pPr>
        <w:pStyle w:val="NormalWeb"/>
        <w:shd w:val="clear" w:color="auto" w:fill="FFFFFF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a) Calcular el porcentaje de las aeronaves que acuden por la tarde</w:t>
      </w:r>
    </w:p>
    <w:p w14:paraId="45514881" w14:textId="77777777" w:rsidR="00D57D34" w:rsidRDefault="00D57D34" w:rsidP="00D57D34">
      <w:pPr>
        <w:pStyle w:val="NormalWeb"/>
        <w:shd w:val="clear" w:color="auto" w:fill="FFFFFF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 </w:t>
      </w:r>
    </w:p>
    <w:p w14:paraId="5A57526E" w14:textId="77777777" w:rsidR="00D57D34" w:rsidRDefault="00D57D34" w:rsidP="00D57D34">
      <w:pPr>
        <w:pStyle w:val="NormalWeb"/>
        <w:shd w:val="clear" w:color="auto" w:fill="FFFFFF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b) Calcular el porcentaje de los que acuden por problemas mecánicos</w:t>
      </w:r>
    </w:p>
    <w:p w14:paraId="6302306F" w14:textId="77777777" w:rsidR="00D57D34" w:rsidRDefault="00D57D34" w:rsidP="00D57D34">
      <w:pPr>
        <w:pStyle w:val="NormalWeb"/>
        <w:shd w:val="clear" w:color="auto" w:fill="FFFFFF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 </w:t>
      </w:r>
    </w:p>
    <w:p w14:paraId="6608F06F" w14:textId="77777777" w:rsidR="00D57D34" w:rsidRDefault="00D57D34" w:rsidP="00D57D34">
      <w:pPr>
        <w:pStyle w:val="NormalWeb"/>
        <w:shd w:val="clear" w:color="auto" w:fill="FFFFFF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c) Calcular la probabilidad de que una aeronave con problemas eléctricos acuda por la mañana</w:t>
      </w:r>
    </w:p>
    <w:p w14:paraId="3B7FF957" w14:textId="7FFCB18E" w:rsidR="00D57D34" w:rsidRDefault="00D57D34" w:rsidP="007E1F42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222222"/>
          <w:sz w:val="30"/>
          <w:szCs w:val="30"/>
          <w:lang w:val="es-MX" w:eastAsia="es-MX"/>
        </w:rPr>
      </w:pPr>
    </w:p>
    <w:p w14:paraId="4236B9BA" w14:textId="77777777" w:rsidR="00D57D34" w:rsidRDefault="00D57D34">
      <w:pPr>
        <w:rPr>
          <w:rFonts w:ascii="Segoe UI" w:eastAsia="Times New Roman" w:hAnsi="Segoe UI" w:cs="Segoe UI"/>
          <w:color w:val="222222"/>
          <w:sz w:val="30"/>
          <w:szCs w:val="30"/>
          <w:lang w:val="es-MX" w:eastAsia="es-MX"/>
        </w:rPr>
      </w:pPr>
      <w:r>
        <w:rPr>
          <w:rFonts w:ascii="Segoe UI" w:eastAsia="Times New Roman" w:hAnsi="Segoe UI" w:cs="Segoe UI"/>
          <w:color w:val="222222"/>
          <w:sz w:val="30"/>
          <w:szCs w:val="30"/>
          <w:lang w:val="es-MX" w:eastAsia="es-MX"/>
        </w:rPr>
        <w:br w:type="page"/>
      </w:r>
    </w:p>
    <w:p w14:paraId="0D7FC76D" w14:textId="094BDA79" w:rsidR="000F7440" w:rsidRDefault="000F7440" w:rsidP="000F7440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222222"/>
          <w:sz w:val="30"/>
          <w:szCs w:val="30"/>
          <w:lang w:val="es-MX" w:eastAsia="es-MX"/>
        </w:rPr>
      </w:pPr>
      <w:r>
        <w:rPr>
          <w:rFonts w:ascii="Segoe UI" w:eastAsia="Times New Roman" w:hAnsi="Segoe UI" w:cs="Segoe UI"/>
          <w:color w:val="222222"/>
          <w:sz w:val="30"/>
          <w:szCs w:val="30"/>
          <w:lang w:val="es-MX" w:eastAsia="es-MX"/>
        </w:rPr>
        <w:lastRenderedPageBreak/>
        <w:t xml:space="preserve">Ejercicio 2. Al 20% de tus compañeros </w:t>
      </w:r>
      <w:r>
        <w:rPr>
          <w:rFonts w:ascii="Segoe UI" w:eastAsia="Times New Roman" w:hAnsi="Segoe UI" w:cs="Segoe UI"/>
          <w:color w:val="222222"/>
          <w:sz w:val="30"/>
          <w:szCs w:val="30"/>
          <w:lang w:val="es-MX" w:eastAsia="es-MX"/>
        </w:rPr>
        <w:t xml:space="preserve">de Mate </w:t>
      </w:r>
      <w:r>
        <w:rPr>
          <w:rFonts w:ascii="Segoe UI" w:eastAsia="Times New Roman" w:hAnsi="Segoe UI" w:cs="Segoe UI"/>
          <w:color w:val="222222"/>
          <w:sz w:val="30"/>
          <w:szCs w:val="30"/>
          <w:lang w:val="es-MX" w:eastAsia="es-MX"/>
        </w:rPr>
        <w:t>le</w:t>
      </w:r>
      <w:r>
        <w:rPr>
          <w:rFonts w:ascii="Segoe UI" w:eastAsia="Times New Roman" w:hAnsi="Segoe UI" w:cs="Segoe UI"/>
          <w:color w:val="222222"/>
          <w:sz w:val="30"/>
          <w:szCs w:val="30"/>
          <w:lang w:val="es-MX" w:eastAsia="es-MX"/>
        </w:rPr>
        <w:t>s</w:t>
      </w:r>
      <w:r>
        <w:rPr>
          <w:rFonts w:ascii="Segoe UI" w:eastAsia="Times New Roman" w:hAnsi="Segoe UI" w:cs="Segoe UI"/>
          <w:color w:val="222222"/>
          <w:sz w:val="30"/>
          <w:szCs w:val="30"/>
          <w:lang w:val="es-MX" w:eastAsia="es-MX"/>
        </w:rPr>
        <w:t xml:space="preserve"> gusta el helado de pistache y el chocolate, mientras que al 55% le gusta el chocolate. </w:t>
      </w:r>
    </w:p>
    <w:p w14:paraId="7A125E8F" w14:textId="41D3F9EB" w:rsidR="000F7440" w:rsidRDefault="000F7440" w:rsidP="000F7440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222222"/>
          <w:sz w:val="30"/>
          <w:szCs w:val="30"/>
          <w:lang w:val="es-MX" w:eastAsia="es-MX"/>
        </w:rPr>
      </w:pPr>
      <w:r>
        <w:rPr>
          <w:rFonts w:ascii="Segoe UI" w:eastAsia="Times New Roman" w:hAnsi="Segoe UI" w:cs="Segoe UI"/>
          <w:color w:val="222222"/>
          <w:sz w:val="30"/>
          <w:szCs w:val="30"/>
          <w:lang w:val="es-MX" w:eastAsia="es-MX"/>
        </w:rPr>
        <w:t>¿Cuál es la probabilidad de que a un compañero</w:t>
      </w:r>
      <w:r>
        <w:rPr>
          <w:rFonts w:ascii="Segoe UI" w:eastAsia="Times New Roman" w:hAnsi="Segoe UI" w:cs="Segoe UI"/>
          <w:color w:val="222222"/>
          <w:sz w:val="30"/>
          <w:szCs w:val="30"/>
          <w:lang w:val="es-MX" w:eastAsia="es-MX"/>
        </w:rPr>
        <w:t xml:space="preserve"> de Mate</w:t>
      </w:r>
      <w:r>
        <w:rPr>
          <w:rFonts w:ascii="Segoe UI" w:eastAsia="Times New Roman" w:hAnsi="Segoe UI" w:cs="Segoe UI"/>
          <w:color w:val="222222"/>
          <w:sz w:val="30"/>
          <w:szCs w:val="30"/>
          <w:lang w:val="es-MX" w:eastAsia="es-MX"/>
        </w:rPr>
        <w:t xml:space="preserve"> que le gusta el chocolate (como los que da el profe), le guste el helado de pistache (como al profe)?</w:t>
      </w:r>
    </w:p>
    <w:p w14:paraId="23AA4775" w14:textId="16BB7046" w:rsidR="00D85FEF" w:rsidRDefault="00D85FEF">
      <w:pPr>
        <w:rPr>
          <w:rFonts w:ascii="Segoe UI" w:eastAsia="Times New Roman" w:hAnsi="Segoe UI" w:cs="Segoe UI"/>
          <w:color w:val="222222"/>
          <w:sz w:val="30"/>
          <w:szCs w:val="30"/>
          <w:lang w:val="es-MX" w:eastAsia="es-MX"/>
        </w:rPr>
      </w:pPr>
      <w:r>
        <w:rPr>
          <w:rFonts w:ascii="Segoe UI" w:eastAsia="Times New Roman" w:hAnsi="Segoe UI" w:cs="Segoe UI"/>
          <w:color w:val="222222"/>
          <w:sz w:val="30"/>
          <w:szCs w:val="30"/>
          <w:lang w:val="es-MX" w:eastAsia="es-MX"/>
        </w:rPr>
        <w:br w:type="page"/>
      </w:r>
    </w:p>
    <w:p w14:paraId="710628C6" w14:textId="04C0554F" w:rsidR="00C36AC9" w:rsidRDefault="00D85FEF" w:rsidP="00D57D34">
      <w:pPr>
        <w:rPr>
          <w:rFonts w:ascii="Segoe UI" w:eastAsia="Times New Roman" w:hAnsi="Segoe UI" w:cs="Segoe UI"/>
          <w:color w:val="222222"/>
          <w:sz w:val="30"/>
          <w:szCs w:val="30"/>
          <w:lang w:val="es-MX" w:eastAsia="es-MX"/>
        </w:rPr>
      </w:pPr>
      <w:r>
        <w:rPr>
          <w:rFonts w:ascii="Segoe UI" w:eastAsia="Times New Roman" w:hAnsi="Segoe UI" w:cs="Segoe UI"/>
          <w:color w:val="222222"/>
          <w:sz w:val="30"/>
          <w:szCs w:val="30"/>
          <w:lang w:val="es-MX" w:eastAsia="es-MX"/>
        </w:rPr>
        <w:lastRenderedPageBreak/>
        <w:t xml:space="preserve">Ejercicio 3. </w:t>
      </w:r>
      <w:r w:rsidR="00FF2244">
        <w:rPr>
          <w:rFonts w:ascii="Segoe UI" w:eastAsia="Times New Roman" w:hAnsi="Segoe UI" w:cs="Segoe UI"/>
          <w:color w:val="222222"/>
          <w:sz w:val="30"/>
          <w:szCs w:val="30"/>
          <w:lang w:val="es-MX" w:eastAsia="es-MX"/>
        </w:rPr>
        <w:t xml:space="preserve"> </w:t>
      </w:r>
      <w:r w:rsidR="00E2213E">
        <w:rPr>
          <w:rFonts w:ascii="Segoe UI" w:eastAsia="Times New Roman" w:hAnsi="Segoe UI" w:cs="Segoe UI"/>
          <w:color w:val="222222"/>
          <w:sz w:val="30"/>
          <w:szCs w:val="30"/>
          <w:lang w:val="es-MX" w:eastAsia="es-MX"/>
        </w:rPr>
        <w:t xml:space="preserve"> Un estudio revela de 25 de cada 100 </w:t>
      </w:r>
      <w:r w:rsidR="000130F4">
        <w:rPr>
          <w:rFonts w:ascii="Segoe UI" w:eastAsia="Times New Roman" w:hAnsi="Segoe UI" w:cs="Segoe UI"/>
          <w:color w:val="222222"/>
          <w:sz w:val="30"/>
          <w:szCs w:val="30"/>
          <w:lang w:val="es-MX" w:eastAsia="es-MX"/>
        </w:rPr>
        <w:t>niños</w:t>
      </w:r>
      <w:r w:rsidR="00E2213E">
        <w:rPr>
          <w:rFonts w:ascii="Segoe UI" w:eastAsia="Times New Roman" w:hAnsi="Segoe UI" w:cs="Segoe UI"/>
          <w:color w:val="222222"/>
          <w:sz w:val="30"/>
          <w:szCs w:val="30"/>
          <w:lang w:val="es-MX" w:eastAsia="es-MX"/>
        </w:rPr>
        <w:t xml:space="preserve"> y 600 de cada 1000 </w:t>
      </w:r>
      <w:r w:rsidR="000130F4">
        <w:rPr>
          <w:rFonts w:ascii="Segoe UI" w:eastAsia="Times New Roman" w:hAnsi="Segoe UI" w:cs="Segoe UI"/>
          <w:color w:val="222222"/>
          <w:sz w:val="30"/>
          <w:szCs w:val="30"/>
          <w:lang w:val="es-MX" w:eastAsia="es-MX"/>
        </w:rPr>
        <w:t>niñas</w:t>
      </w:r>
      <w:r w:rsidR="00E2213E">
        <w:rPr>
          <w:rFonts w:ascii="Segoe UI" w:eastAsia="Times New Roman" w:hAnsi="Segoe UI" w:cs="Segoe UI"/>
          <w:color w:val="222222"/>
          <w:sz w:val="30"/>
          <w:szCs w:val="30"/>
          <w:lang w:val="es-MX" w:eastAsia="es-MX"/>
        </w:rPr>
        <w:t xml:space="preserve"> usan prótesis auditivas.</w:t>
      </w:r>
    </w:p>
    <w:p w14:paraId="256B7174" w14:textId="22071F05" w:rsidR="00C36AC9" w:rsidRDefault="00C36AC9" w:rsidP="00DC3CDF">
      <w:pPr>
        <w:ind w:firstLine="720"/>
        <w:rPr>
          <w:rFonts w:ascii="Segoe UI" w:eastAsia="Times New Roman" w:hAnsi="Segoe UI" w:cs="Segoe UI"/>
          <w:color w:val="222222"/>
          <w:sz w:val="30"/>
          <w:szCs w:val="30"/>
          <w:lang w:val="es-MX" w:eastAsia="es-MX"/>
        </w:rPr>
      </w:pPr>
      <w:r w:rsidRPr="00DC3CDF">
        <w:rPr>
          <w:rFonts w:ascii="Segoe UI" w:eastAsia="Times New Roman" w:hAnsi="Segoe UI" w:cs="Segoe UI"/>
          <w:color w:val="222222"/>
          <w:sz w:val="30"/>
          <w:szCs w:val="30"/>
          <w:lang w:val="es-MX" w:eastAsia="es-MX"/>
        </w:rPr>
        <w:t xml:space="preserve">Si el número de </w:t>
      </w:r>
      <w:r w:rsidR="000130F4">
        <w:rPr>
          <w:rFonts w:ascii="Segoe UI" w:eastAsia="Times New Roman" w:hAnsi="Segoe UI" w:cs="Segoe UI"/>
          <w:color w:val="222222"/>
          <w:sz w:val="30"/>
          <w:szCs w:val="30"/>
          <w:lang w:val="es-MX" w:eastAsia="es-MX"/>
        </w:rPr>
        <w:t>niñas</w:t>
      </w:r>
      <w:r w:rsidRPr="00DC3CDF">
        <w:rPr>
          <w:rFonts w:ascii="Segoe UI" w:eastAsia="Times New Roman" w:hAnsi="Segoe UI" w:cs="Segoe UI"/>
          <w:color w:val="222222"/>
          <w:sz w:val="30"/>
          <w:szCs w:val="30"/>
          <w:lang w:val="es-MX" w:eastAsia="es-MX"/>
        </w:rPr>
        <w:t xml:space="preserve"> </w:t>
      </w:r>
      <w:r w:rsidR="00126F08">
        <w:rPr>
          <w:rFonts w:ascii="Segoe UI" w:eastAsia="Times New Roman" w:hAnsi="Segoe UI" w:cs="Segoe UI"/>
          <w:color w:val="222222"/>
          <w:sz w:val="30"/>
          <w:szCs w:val="30"/>
          <w:lang w:val="es-MX" w:eastAsia="es-MX"/>
        </w:rPr>
        <w:t xml:space="preserve">en la muestra </w:t>
      </w:r>
      <w:r w:rsidRPr="00DC3CDF">
        <w:rPr>
          <w:rFonts w:ascii="Segoe UI" w:eastAsia="Times New Roman" w:hAnsi="Segoe UI" w:cs="Segoe UI"/>
          <w:color w:val="222222"/>
          <w:sz w:val="30"/>
          <w:szCs w:val="30"/>
          <w:lang w:val="es-MX" w:eastAsia="es-MX"/>
        </w:rPr>
        <w:t xml:space="preserve">es </w:t>
      </w:r>
      <w:r w:rsidR="00126F08">
        <w:rPr>
          <w:rFonts w:ascii="Segoe UI" w:eastAsia="Times New Roman" w:hAnsi="Segoe UI" w:cs="Segoe UI"/>
          <w:color w:val="222222"/>
          <w:sz w:val="30"/>
          <w:szCs w:val="30"/>
          <w:lang w:val="es-MX" w:eastAsia="es-MX"/>
        </w:rPr>
        <w:t>4</w:t>
      </w:r>
      <w:r w:rsidRPr="00DC3CDF">
        <w:rPr>
          <w:rFonts w:ascii="Segoe UI" w:eastAsia="Times New Roman" w:hAnsi="Segoe UI" w:cs="Segoe UI"/>
          <w:color w:val="222222"/>
          <w:sz w:val="30"/>
          <w:szCs w:val="30"/>
          <w:lang w:val="es-MX" w:eastAsia="es-MX"/>
        </w:rPr>
        <w:t xml:space="preserve"> veces </w:t>
      </w:r>
      <w:r w:rsidR="004A0C36">
        <w:rPr>
          <w:rFonts w:ascii="Segoe UI" w:eastAsia="Times New Roman" w:hAnsi="Segoe UI" w:cs="Segoe UI"/>
          <w:color w:val="222222"/>
          <w:sz w:val="30"/>
          <w:szCs w:val="30"/>
          <w:lang w:val="es-MX" w:eastAsia="es-MX"/>
        </w:rPr>
        <w:t>superior</w:t>
      </w:r>
      <w:r w:rsidRPr="00DC3CDF">
        <w:rPr>
          <w:rFonts w:ascii="Segoe UI" w:eastAsia="Times New Roman" w:hAnsi="Segoe UI" w:cs="Segoe UI"/>
          <w:color w:val="222222"/>
          <w:sz w:val="30"/>
          <w:szCs w:val="30"/>
          <w:lang w:val="es-MX" w:eastAsia="es-MX"/>
        </w:rPr>
        <w:t xml:space="preserve"> al de </w:t>
      </w:r>
      <w:r w:rsidR="000130F4">
        <w:rPr>
          <w:rFonts w:ascii="Segoe UI" w:eastAsia="Times New Roman" w:hAnsi="Segoe UI" w:cs="Segoe UI"/>
          <w:color w:val="222222"/>
          <w:sz w:val="30"/>
          <w:szCs w:val="30"/>
          <w:lang w:val="es-MX" w:eastAsia="es-MX"/>
        </w:rPr>
        <w:t>ni</w:t>
      </w:r>
      <w:r w:rsidR="004A0C36">
        <w:rPr>
          <w:rFonts w:ascii="Segoe UI" w:eastAsia="Times New Roman" w:hAnsi="Segoe UI" w:cs="Segoe UI"/>
          <w:color w:val="222222"/>
          <w:sz w:val="30"/>
          <w:szCs w:val="30"/>
          <w:lang w:val="es-MX" w:eastAsia="es-MX"/>
        </w:rPr>
        <w:t>ños</w:t>
      </w:r>
      <w:r w:rsidRPr="00DC3CDF">
        <w:rPr>
          <w:rFonts w:ascii="Segoe UI" w:eastAsia="Times New Roman" w:hAnsi="Segoe UI" w:cs="Segoe UI"/>
          <w:color w:val="222222"/>
          <w:sz w:val="30"/>
          <w:szCs w:val="30"/>
          <w:lang w:val="es-MX" w:eastAsia="es-MX"/>
        </w:rPr>
        <w:t xml:space="preserve">, </w:t>
      </w:r>
      <w:r w:rsidR="005E5F3C">
        <w:rPr>
          <w:rFonts w:ascii="Segoe UI" w:eastAsia="Times New Roman" w:hAnsi="Segoe UI" w:cs="Segoe UI"/>
          <w:color w:val="222222"/>
          <w:sz w:val="30"/>
          <w:szCs w:val="30"/>
          <w:lang w:val="es-MX" w:eastAsia="es-MX"/>
        </w:rPr>
        <w:t>calcula</w:t>
      </w:r>
      <w:r w:rsidRPr="00DC3CDF">
        <w:rPr>
          <w:rFonts w:ascii="Segoe UI" w:eastAsia="Times New Roman" w:hAnsi="Segoe UI" w:cs="Segoe UI"/>
          <w:color w:val="222222"/>
          <w:sz w:val="30"/>
          <w:szCs w:val="30"/>
          <w:lang w:val="es-MX" w:eastAsia="es-MX"/>
        </w:rPr>
        <w:t xml:space="preserve"> la probabilidad de encontrar:</w:t>
      </w:r>
    </w:p>
    <w:p w14:paraId="573F1CB8" w14:textId="77777777" w:rsidR="000531F8" w:rsidRDefault="000531F8" w:rsidP="000531F8">
      <w:pPr>
        <w:rPr>
          <w:rFonts w:ascii="Segoe UI" w:eastAsia="Times New Roman" w:hAnsi="Segoe UI" w:cs="Segoe UI"/>
          <w:color w:val="222222"/>
          <w:sz w:val="30"/>
          <w:szCs w:val="30"/>
          <w:lang w:val="es-MX" w:eastAsia="es-MX"/>
        </w:rPr>
      </w:pPr>
    </w:p>
    <w:p w14:paraId="78645D39" w14:textId="45B7F6F6" w:rsidR="000531F8" w:rsidRDefault="000531F8" w:rsidP="000531F8">
      <w:pPr>
        <w:pStyle w:val="Prrafodelista"/>
        <w:numPr>
          <w:ilvl w:val="0"/>
          <w:numId w:val="9"/>
        </w:numPr>
        <w:rPr>
          <w:rFonts w:ascii="Segoe UI" w:eastAsia="Times New Roman" w:hAnsi="Segoe UI" w:cs="Segoe UI"/>
          <w:color w:val="222222"/>
          <w:sz w:val="30"/>
          <w:szCs w:val="30"/>
          <w:lang w:val="es-MX" w:eastAsia="es-MX"/>
        </w:rPr>
      </w:pPr>
      <w:r>
        <w:rPr>
          <w:rFonts w:ascii="Segoe UI" w:eastAsia="Times New Roman" w:hAnsi="Segoe UI" w:cs="Segoe UI"/>
          <w:color w:val="222222"/>
          <w:sz w:val="30"/>
          <w:szCs w:val="30"/>
          <w:lang w:val="es-MX" w:eastAsia="es-MX"/>
        </w:rPr>
        <w:t xml:space="preserve">Una </w:t>
      </w:r>
      <w:r w:rsidRPr="005E5F3C">
        <w:rPr>
          <w:rFonts w:ascii="Segoe UI" w:eastAsia="Times New Roman" w:hAnsi="Segoe UI" w:cs="Segoe UI"/>
          <w:b/>
          <w:bCs/>
          <w:color w:val="222222"/>
          <w:sz w:val="30"/>
          <w:szCs w:val="30"/>
          <w:lang w:val="es-MX" w:eastAsia="es-MX"/>
        </w:rPr>
        <w:t>persona</w:t>
      </w:r>
      <w:r w:rsidR="008969AB">
        <w:rPr>
          <w:rFonts w:ascii="Segoe UI" w:eastAsia="Times New Roman" w:hAnsi="Segoe UI" w:cs="Segoe UI"/>
          <w:b/>
          <w:bCs/>
          <w:color w:val="222222"/>
          <w:sz w:val="30"/>
          <w:szCs w:val="30"/>
          <w:lang w:val="es-MX" w:eastAsia="es-MX"/>
        </w:rPr>
        <w:t xml:space="preserve"> (niño o niña)</w:t>
      </w:r>
      <w:r>
        <w:rPr>
          <w:rFonts w:ascii="Segoe UI" w:eastAsia="Times New Roman" w:hAnsi="Segoe UI" w:cs="Segoe UI"/>
          <w:color w:val="222222"/>
          <w:sz w:val="30"/>
          <w:szCs w:val="30"/>
          <w:lang w:val="es-MX" w:eastAsia="es-MX"/>
        </w:rPr>
        <w:t xml:space="preserve"> que utilice prótesis auditiva</w:t>
      </w:r>
    </w:p>
    <w:p w14:paraId="2B897D45" w14:textId="30442EAC" w:rsidR="000531F8" w:rsidRPr="000531F8" w:rsidRDefault="004A3B01" w:rsidP="000531F8">
      <w:pPr>
        <w:pStyle w:val="Prrafodelista"/>
        <w:numPr>
          <w:ilvl w:val="0"/>
          <w:numId w:val="9"/>
        </w:numPr>
        <w:rPr>
          <w:rFonts w:ascii="Segoe UI" w:eastAsia="Times New Roman" w:hAnsi="Segoe UI" w:cs="Segoe UI"/>
          <w:color w:val="222222"/>
          <w:sz w:val="30"/>
          <w:szCs w:val="30"/>
          <w:lang w:val="es-MX" w:eastAsia="es-MX"/>
        </w:rPr>
      </w:pPr>
      <w:r>
        <w:rPr>
          <w:rFonts w:ascii="Segoe UI" w:eastAsia="Times New Roman" w:hAnsi="Segoe UI" w:cs="Segoe UI"/>
          <w:color w:val="222222"/>
          <w:sz w:val="30"/>
          <w:szCs w:val="30"/>
          <w:lang w:val="es-MX" w:eastAsia="es-MX"/>
        </w:rPr>
        <w:t xml:space="preserve">Una </w:t>
      </w:r>
      <w:r w:rsidR="004A0C36">
        <w:rPr>
          <w:rFonts w:ascii="Segoe UI" w:eastAsia="Times New Roman" w:hAnsi="Segoe UI" w:cs="Segoe UI"/>
          <w:b/>
          <w:bCs/>
          <w:color w:val="222222"/>
          <w:sz w:val="30"/>
          <w:szCs w:val="30"/>
          <w:lang w:val="es-MX" w:eastAsia="es-MX"/>
        </w:rPr>
        <w:t>niña</w:t>
      </w:r>
      <w:r>
        <w:rPr>
          <w:rFonts w:ascii="Segoe UI" w:eastAsia="Times New Roman" w:hAnsi="Segoe UI" w:cs="Segoe UI"/>
          <w:color w:val="222222"/>
          <w:sz w:val="30"/>
          <w:szCs w:val="30"/>
          <w:lang w:val="es-MX" w:eastAsia="es-MX"/>
        </w:rPr>
        <w:t xml:space="preserve"> con prótesis auditiva.</w:t>
      </w:r>
    </w:p>
    <w:sectPr w:rsidR="000531F8" w:rsidRPr="000531F8" w:rsidSect="00BF4D85">
      <w:headerReference w:type="default" r:id="rId10"/>
      <w:footerReference w:type="default" r:id="rId11"/>
      <w:pgSz w:w="12240" w:h="15840"/>
      <w:pgMar w:top="1560" w:right="1701" w:bottom="1417" w:left="1701" w:header="284" w:footer="50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AFD377" w14:textId="77777777" w:rsidR="0051717E" w:rsidRDefault="0051717E" w:rsidP="00BF4D85">
      <w:pPr>
        <w:spacing w:after="0" w:line="240" w:lineRule="auto"/>
      </w:pPr>
      <w:r>
        <w:separator/>
      </w:r>
    </w:p>
  </w:endnote>
  <w:endnote w:type="continuationSeparator" w:id="0">
    <w:p w14:paraId="7158FE54" w14:textId="77777777" w:rsidR="0051717E" w:rsidRDefault="0051717E" w:rsidP="00BF4D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D8043" w14:textId="77777777" w:rsidR="00BF4D85" w:rsidRDefault="00BF4D85" w:rsidP="00BF4D85">
    <w:pPr>
      <w:pStyle w:val="Piedepgina"/>
      <w:jc w:val="right"/>
      <w:rPr>
        <w:rFonts w:ascii="Baskerville Old Face" w:hAnsi="Baskerville Old Face"/>
        <w:color w:val="1F497D" w:themeColor="text2"/>
        <w:sz w:val="16"/>
        <w:lang w:val="es-MX"/>
      </w:rPr>
    </w:pPr>
  </w:p>
  <w:p w14:paraId="550D8044" w14:textId="77777777" w:rsidR="00BF4D85" w:rsidRPr="00BF4D85" w:rsidRDefault="00BF4D85" w:rsidP="00BF4D85">
    <w:pPr>
      <w:pStyle w:val="Piedepgina"/>
      <w:jc w:val="center"/>
      <w:rPr>
        <w:rFonts w:ascii="Baskerville Old Face" w:hAnsi="Baskerville Old Face"/>
        <w:color w:val="1F497D" w:themeColor="text2"/>
        <w:sz w:val="16"/>
        <w:lang w:val="es-MX"/>
      </w:rPr>
    </w:pPr>
    <w:r w:rsidRPr="00BF4D85">
      <w:rPr>
        <w:rFonts w:ascii="Baskerville Old Face" w:hAnsi="Baskerville Old Face"/>
        <w:color w:val="1F497D" w:themeColor="text2"/>
        <w:sz w:val="16"/>
        <w:lang w:val="es-MX"/>
      </w:rPr>
      <w:t>ITESO, Universidad Jesuita de Guadalajara</w:t>
    </w:r>
  </w:p>
  <w:p w14:paraId="550D8045" w14:textId="77777777" w:rsidR="00BF4D85" w:rsidRPr="00BF4D85" w:rsidRDefault="00BF4D85" w:rsidP="00BF4D85">
    <w:pPr>
      <w:pStyle w:val="Piedepgina"/>
      <w:jc w:val="center"/>
      <w:rPr>
        <w:rFonts w:ascii="Baskerville Old Face" w:hAnsi="Baskerville Old Face"/>
        <w:color w:val="1F497D" w:themeColor="text2"/>
        <w:sz w:val="16"/>
        <w:lang w:val="es-MX"/>
      </w:rPr>
    </w:pPr>
    <w:r w:rsidRPr="00BF4D85">
      <w:rPr>
        <w:rFonts w:ascii="Baskerville Old Face" w:hAnsi="Baskerville Old Face"/>
        <w:color w:val="1F497D" w:themeColor="text2"/>
        <w:sz w:val="16"/>
        <w:lang w:val="es-MX"/>
      </w:rPr>
      <w:t xml:space="preserve">Periférico Sur Manuel Gómez Morín 8585, Tlaquepaque, Jalisco, México, </w:t>
    </w:r>
    <w:proofErr w:type="spellStart"/>
    <w:r w:rsidRPr="00BF4D85">
      <w:rPr>
        <w:rFonts w:ascii="Baskerville Old Face" w:hAnsi="Baskerville Old Face"/>
        <w:color w:val="1F497D" w:themeColor="text2"/>
        <w:sz w:val="16"/>
        <w:lang w:val="es-MX"/>
      </w:rPr>
      <w:t>cp</w:t>
    </w:r>
    <w:proofErr w:type="spellEnd"/>
    <w:r w:rsidRPr="00BF4D85">
      <w:rPr>
        <w:rFonts w:ascii="Baskerville Old Face" w:hAnsi="Baskerville Old Face"/>
        <w:color w:val="1F497D" w:themeColor="text2"/>
        <w:sz w:val="16"/>
        <w:lang w:val="es-MX"/>
      </w:rPr>
      <w:t xml:space="preserve"> 45604</w:t>
    </w:r>
  </w:p>
  <w:p w14:paraId="550D8046" w14:textId="77777777" w:rsidR="00BF4D85" w:rsidRPr="00BF4D85" w:rsidRDefault="00BF4D85" w:rsidP="00BF4D85">
    <w:pPr>
      <w:pStyle w:val="Piedepgina"/>
      <w:jc w:val="center"/>
      <w:rPr>
        <w:rFonts w:ascii="Baskerville Old Face" w:hAnsi="Baskerville Old Face"/>
        <w:color w:val="1F497D" w:themeColor="text2"/>
        <w:sz w:val="16"/>
        <w:lang w:val="es-MX"/>
      </w:rPr>
    </w:pPr>
    <w:r w:rsidRPr="00BF4D85">
      <w:rPr>
        <w:rFonts w:ascii="Baskerville Old Face" w:hAnsi="Baskerville Old Face"/>
        <w:color w:val="1F497D" w:themeColor="text2"/>
        <w:sz w:val="16"/>
        <w:lang w:val="es-MX"/>
      </w:rPr>
      <w:t>Tel. +52(33) 3669-3517, +52 (33) 3669-3434 ext. 3975</w:t>
    </w:r>
  </w:p>
  <w:p w14:paraId="550D8047" w14:textId="77777777" w:rsidR="00BF4D85" w:rsidRPr="00BF4D85" w:rsidRDefault="009C05D4" w:rsidP="00BF4D85">
    <w:pPr>
      <w:pStyle w:val="Piedepgina"/>
      <w:jc w:val="center"/>
      <w:rPr>
        <w:rFonts w:ascii="Baskerville Old Face" w:hAnsi="Baskerville Old Face"/>
        <w:color w:val="1F497D" w:themeColor="text2"/>
        <w:sz w:val="16"/>
        <w:lang w:val="es-MX"/>
      </w:rPr>
    </w:pPr>
    <w:hyperlink r:id="rId1" w:history="1">
      <w:r w:rsidR="00BF4D85" w:rsidRPr="00BF4D85">
        <w:rPr>
          <w:rStyle w:val="Hipervnculo"/>
          <w:rFonts w:ascii="Baskerville Old Face" w:hAnsi="Baskerville Old Face"/>
          <w:color w:val="1F497D" w:themeColor="text2"/>
          <w:sz w:val="16"/>
          <w:lang w:val="es-MX"/>
        </w:rPr>
        <w:t>www.msc.iteso.mx</w:t>
      </w:r>
    </w:hyperlink>
    <w:r w:rsidR="00BF4D85" w:rsidRPr="00BF4D85">
      <w:rPr>
        <w:rFonts w:ascii="Baskerville Old Face" w:hAnsi="Baskerville Old Face"/>
        <w:color w:val="1F497D" w:themeColor="text2"/>
        <w:sz w:val="16"/>
        <w:lang w:val="es-MX"/>
      </w:rPr>
      <w:t xml:space="preserve">      </w:t>
    </w:r>
    <w:hyperlink r:id="rId2" w:history="1">
      <w:r w:rsidR="00BF4D85" w:rsidRPr="00BF4D85">
        <w:rPr>
          <w:rStyle w:val="Hipervnculo"/>
          <w:rFonts w:ascii="Baskerville Old Face" w:hAnsi="Baskerville Old Face"/>
          <w:color w:val="1F497D" w:themeColor="text2"/>
          <w:sz w:val="16"/>
          <w:lang w:val="es-MX"/>
        </w:rPr>
        <w:t>www.iteso.mx</w:t>
      </w:r>
    </w:hyperlink>
    <w:r w:rsidR="00BF4D85" w:rsidRPr="00BF4D85">
      <w:rPr>
        <w:rFonts w:ascii="Baskerville Old Face" w:hAnsi="Baskerville Old Face"/>
        <w:color w:val="1F497D" w:themeColor="text2"/>
        <w:sz w:val="16"/>
        <w:lang w:val="es-MX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BF521C" w14:textId="77777777" w:rsidR="0051717E" w:rsidRDefault="0051717E" w:rsidP="00BF4D85">
      <w:pPr>
        <w:spacing w:after="0" w:line="240" w:lineRule="auto"/>
      </w:pPr>
      <w:r>
        <w:separator/>
      </w:r>
    </w:p>
  </w:footnote>
  <w:footnote w:type="continuationSeparator" w:id="0">
    <w:p w14:paraId="3AFECBD1" w14:textId="77777777" w:rsidR="0051717E" w:rsidRDefault="0051717E" w:rsidP="00BF4D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93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74"/>
      <w:gridCol w:w="6498"/>
    </w:tblGrid>
    <w:tr w:rsidR="00BF4D85" w:rsidRPr="005847DB" w14:paraId="550D8041" w14:textId="77777777" w:rsidTr="00BF4D85">
      <w:tc>
        <w:tcPr>
          <w:tcW w:w="2874" w:type="dxa"/>
        </w:tcPr>
        <w:p w14:paraId="550D803E" w14:textId="21376B21" w:rsidR="00BF4D85" w:rsidRPr="00BF4D85" w:rsidRDefault="00935C59" w:rsidP="00BF4D85">
          <w:pPr>
            <w:pStyle w:val="Encabezado"/>
            <w:tabs>
              <w:tab w:val="clear" w:pos="4419"/>
              <w:tab w:val="clear" w:pos="8838"/>
            </w:tabs>
            <w:rPr>
              <w:lang w:val="es-MX"/>
            </w:rPr>
          </w:pPr>
          <w:r>
            <w:rPr>
              <w:noProof/>
              <w:lang w:val="es-MX" w:eastAsia="es-MX"/>
            </w:rPr>
            <w:drawing>
              <wp:inline distT="0" distB="0" distL="0" distR="0" wp14:anchorId="66158C7B" wp14:editId="6808BA52">
                <wp:extent cx="1680214" cy="694481"/>
                <wp:effectExtent l="0" t="0" r="0" b="0"/>
                <wp:docPr id="2034067133" name="Imagen 20340671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_iteso[1]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45737" cy="72156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98" w:type="dxa"/>
          <w:vAlign w:val="center"/>
        </w:tcPr>
        <w:p w14:paraId="550D803F" w14:textId="77777777" w:rsidR="00BF4D85" w:rsidRPr="00886885" w:rsidRDefault="00BF4D85" w:rsidP="00886885">
          <w:pPr>
            <w:pStyle w:val="Encabezado"/>
            <w:jc w:val="right"/>
            <w:rPr>
              <w:rFonts w:ascii="Century Gothic" w:eastAsia="Times New Roman" w:hAnsi="Century Gothic"/>
              <w:b/>
              <w:color w:val="000000" w:themeColor="text1"/>
              <w:sz w:val="16"/>
              <w:lang w:val="es-MX"/>
            </w:rPr>
          </w:pPr>
          <w:r w:rsidRPr="00886885">
            <w:rPr>
              <w:rFonts w:ascii="Century Gothic" w:eastAsia="Times New Roman" w:hAnsi="Century Gothic"/>
              <w:b/>
              <w:color w:val="000000" w:themeColor="text1"/>
              <w:lang w:val="es-MX"/>
            </w:rPr>
            <w:t>MAESTRÍA EN SISTEMAS COMPUTACIONALES</w:t>
          </w:r>
        </w:p>
        <w:p w14:paraId="0E0A438B" w14:textId="77777777" w:rsidR="00BF4D85" w:rsidRPr="00886885" w:rsidRDefault="00BF4D85" w:rsidP="00886885">
          <w:pPr>
            <w:pStyle w:val="Encabezado"/>
            <w:jc w:val="right"/>
            <w:rPr>
              <w:rFonts w:ascii="Century Gothic" w:eastAsia="Times New Roman" w:hAnsi="Century Gothic"/>
              <w:b/>
              <w:color w:val="000000" w:themeColor="text1"/>
              <w:sz w:val="16"/>
              <w:lang w:val="es-MX"/>
            </w:rPr>
          </w:pPr>
          <w:r w:rsidRPr="00886885">
            <w:rPr>
              <w:rFonts w:ascii="Century Gothic" w:eastAsia="Times New Roman" w:hAnsi="Century Gothic"/>
              <w:b/>
              <w:color w:val="000000" w:themeColor="text1"/>
              <w:sz w:val="16"/>
              <w:lang w:val="es-MX"/>
            </w:rPr>
            <w:t>DEPARTAMENTO DE ELECTRÓNICA, SISTEMAS E INFORMÁTICA</w:t>
          </w:r>
        </w:p>
        <w:p w14:paraId="550D8040" w14:textId="477612F1" w:rsidR="00886885" w:rsidRPr="00935C59" w:rsidRDefault="00886885" w:rsidP="00886885">
          <w:pPr>
            <w:pStyle w:val="Encabezado"/>
            <w:jc w:val="right"/>
            <w:rPr>
              <w:rFonts w:ascii="Baskerville Old Face" w:eastAsia="Times New Roman" w:hAnsi="Baskerville Old Face"/>
              <w:b/>
              <w:color w:val="0D0298"/>
              <w:sz w:val="16"/>
              <w:lang w:val="es-MX"/>
            </w:rPr>
          </w:pPr>
          <w:r w:rsidRPr="00886885">
            <w:rPr>
              <w:rFonts w:ascii="Century Gothic" w:eastAsia="Times New Roman" w:hAnsi="Century Gothic"/>
              <w:b/>
              <w:color w:val="000000" w:themeColor="text1"/>
              <w:sz w:val="16"/>
              <w:lang w:val="es-MX"/>
            </w:rPr>
            <w:t>MATEMATICAS AVANZADAS PARA COMPUTACIÓN</w:t>
          </w:r>
        </w:p>
      </w:tc>
    </w:tr>
  </w:tbl>
  <w:p w14:paraId="550D8042" w14:textId="77777777" w:rsidR="00BF4D85" w:rsidRPr="00BF4D85" w:rsidRDefault="00BF4D85" w:rsidP="00BF4D85">
    <w:pPr>
      <w:pStyle w:val="Encabezado"/>
      <w:rPr>
        <w:lang w:val="es-MX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744F0A"/>
    <w:multiLevelType w:val="multilevel"/>
    <w:tmpl w:val="F662C42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526054"/>
    <w:multiLevelType w:val="hybridMultilevel"/>
    <w:tmpl w:val="F724E276"/>
    <w:lvl w:ilvl="0" w:tplc="8AEC0C0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0C0711"/>
    <w:multiLevelType w:val="hybridMultilevel"/>
    <w:tmpl w:val="A3CEC6B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357B85"/>
    <w:multiLevelType w:val="hybridMultilevel"/>
    <w:tmpl w:val="5956972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4C1793"/>
    <w:multiLevelType w:val="hybridMultilevel"/>
    <w:tmpl w:val="1DCC7FA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5038BE"/>
    <w:multiLevelType w:val="hybridMultilevel"/>
    <w:tmpl w:val="8158AB0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4B0A8A"/>
    <w:multiLevelType w:val="hybridMultilevel"/>
    <w:tmpl w:val="B28E9A0E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EF61F92"/>
    <w:multiLevelType w:val="multilevel"/>
    <w:tmpl w:val="D0106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2421B0A"/>
    <w:multiLevelType w:val="hybridMultilevel"/>
    <w:tmpl w:val="0D0AB3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344120">
    <w:abstractNumId w:val="8"/>
  </w:num>
  <w:num w:numId="2" w16cid:durableId="626157732">
    <w:abstractNumId w:val="2"/>
  </w:num>
  <w:num w:numId="3" w16cid:durableId="1268079228">
    <w:abstractNumId w:val="6"/>
  </w:num>
  <w:num w:numId="4" w16cid:durableId="2004353073">
    <w:abstractNumId w:val="4"/>
  </w:num>
  <w:num w:numId="5" w16cid:durableId="511338464">
    <w:abstractNumId w:val="5"/>
  </w:num>
  <w:num w:numId="6" w16cid:durableId="1353452375">
    <w:abstractNumId w:val="3"/>
  </w:num>
  <w:num w:numId="7" w16cid:durableId="590241586">
    <w:abstractNumId w:val="0"/>
  </w:num>
  <w:num w:numId="8" w16cid:durableId="1698432943">
    <w:abstractNumId w:val="7"/>
  </w:num>
  <w:num w:numId="9" w16cid:durableId="4609242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2CCC"/>
    <w:rsid w:val="000130F4"/>
    <w:rsid w:val="00022367"/>
    <w:rsid w:val="000261B5"/>
    <w:rsid w:val="000531F8"/>
    <w:rsid w:val="00060593"/>
    <w:rsid w:val="00065E7A"/>
    <w:rsid w:val="000835A7"/>
    <w:rsid w:val="00090D82"/>
    <w:rsid w:val="000D5A10"/>
    <w:rsid w:val="000E2DEB"/>
    <w:rsid w:val="000F7440"/>
    <w:rsid w:val="00126F08"/>
    <w:rsid w:val="00153D50"/>
    <w:rsid w:val="001933A9"/>
    <w:rsid w:val="001E230C"/>
    <w:rsid w:val="00231D7E"/>
    <w:rsid w:val="002351CF"/>
    <w:rsid w:val="0026321D"/>
    <w:rsid w:val="00265139"/>
    <w:rsid w:val="002915C4"/>
    <w:rsid w:val="0029608A"/>
    <w:rsid w:val="002C1E03"/>
    <w:rsid w:val="002C460D"/>
    <w:rsid w:val="002D334A"/>
    <w:rsid w:val="00317065"/>
    <w:rsid w:val="003313E8"/>
    <w:rsid w:val="003665BB"/>
    <w:rsid w:val="003876BE"/>
    <w:rsid w:val="00395664"/>
    <w:rsid w:val="003C3B84"/>
    <w:rsid w:val="003E6848"/>
    <w:rsid w:val="00405658"/>
    <w:rsid w:val="00453A36"/>
    <w:rsid w:val="004564CC"/>
    <w:rsid w:val="00482D56"/>
    <w:rsid w:val="004875E7"/>
    <w:rsid w:val="004A0C36"/>
    <w:rsid w:val="004A3B01"/>
    <w:rsid w:val="004B2D3C"/>
    <w:rsid w:val="00505556"/>
    <w:rsid w:val="0051717E"/>
    <w:rsid w:val="00552D91"/>
    <w:rsid w:val="005847DB"/>
    <w:rsid w:val="005C6B28"/>
    <w:rsid w:val="005E5F3C"/>
    <w:rsid w:val="00602554"/>
    <w:rsid w:val="00614B5B"/>
    <w:rsid w:val="00623224"/>
    <w:rsid w:val="00632BFB"/>
    <w:rsid w:val="00646979"/>
    <w:rsid w:val="00654DDC"/>
    <w:rsid w:val="00660D73"/>
    <w:rsid w:val="0068618A"/>
    <w:rsid w:val="006A464F"/>
    <w:rsid w:val="006C14D9"/>
    <w:rsid w:val="0070301C"/>
    <w:rsid w:val="00730571"/>
    <w:rsid w:val="0076565F"/>
    <w:rsid w:val="007B0EC3"/>
    <w:rsid w:val="007B7EA2"/>
    <w:rsid w:val="007C5D5C"/>
    <w:rsid w:val="007E0814"/>
    <w:rsid w:val="007E1F42"/>
    <w:rsid w:val="007F2C84"/>
    <w:rsid w:val="00834D1B"/>
    <w:rsid w:val="00855A5C"/>
    <w:rsid w:val="0087034E"/>
    <w:rsid w:val="00886885"/>
    <w:rsid w:val="008960A5"/>
    <w:rsid w:val="008969AB"/>
    <w:rsid w:val="008D2E50"/>
    <w:rsid w:val="008E7241"/>
    <w:rsid w:val="009247F8"/>
    <w:rsid w:val="00935C59"/>
    <w:rsid w:val="00940F1B"/>
    <w:rsid w:val="00996F97"/>
    <w:rsid w:val="009B50EA"/>
    <w:rsid w:val="009C05D4"/>
    <w:rsid w:val="009D5AFD"/>
    <w:rsid w:val="00A13BAB"/>
    <w:rsid w:val="00A151CF"/>
    <w:rsid w:val="00A35F99"/>
    <w:rsid w:val="00A709DA"/>
    <w:rsid w:val="00A86736"/>
    <w:rsid w:val="00AA4A20"/>
    <w:rsid w:val="00AC3CA0"/>
    <w:rsid w:val="00AC4E89"/>
    <w:rsid w:val="00B02A57"/>
    <w:rsid w:val="00B10C4D"/>
    <w:rsid w:val="00B528BD"/>
    <w:rsid w:val="00BC0819"/>
    <w:rsid w:val="00BD0DDE"/>
    <w:rsid w:val="00BD73EB"/>
    <w:rsid w:val="00BF4D85"/>
    <w:rsid w:val="00C36AC9"/>
    <w:rsid w:val="00C54B7C"/>
    <w:rsid w:val="00C64554"/>
    <w:rsid w:val="00C754C6"/>
    <w:rsid w:val="00CB4D66"/>
    <w:rsid w:val="00CC502A"/>
    <w:rsid w:val="00CD44CD"/>
    <w:rsid w:val="00CE0E50"/>
    <w:rsid w:val="00D02075"/>
    <w:rsid w:val="00D57D34"/>
    <w:rsid w:val="00D64F63"/>
    <w:rsid w:val="00D85FEF"/>
    <w:rsid w:val="00D979E0"/>
    <w:rsid w:val="00DC3CDF"/>
    <w:rsid w:val="00E00BE9"/>
    <w:rsid w:val="00E100B2"/>
    <w:rsid w:val="00E2213E"/>
    <w:rsid w:val="00E5443C"/>
    <w:rsid w:val="00E75462"/>
    <w:rsid w:val="00E92083"/>
    <w:rsid w:val="00EA0E71"/>
    <w:rsid w:val="00EA61BC"/>
    <w:rsid w:val="00ED3735"/>
    <w:rsid w:val="00ED558B"/>
    <w:rsid w:val="00EF3B6B"/>
    <w:rsid w:val="00F15D41"/>
    <w:rsid w:val="00F17C3A"/>
    <w:rsid w:val="00F31F95"/>
    <w:rsid w:val="00F3715D"/>
    <w:rsid w:val="00F44482"/>
    <w:rsid w:val="00F521A4"/>
    <w:rsid w:val="00F814CD"/>
    <w:rsid w:val="00F82CCC"/>
    <w:rsid w:val="00F82E8F"/>
    <w:rsid w:val="00F8504A"/>
    <w:rsid w:val="00FD6097"/>
    <w:rsid w:val="00FF2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0D7FE4"/>
  <w15:docId w15:val="{938946B4-4CB3-4449-969F-C55CB5594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F4D8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4D85"/>
  </w:style>
  <w:style w:type="paragraph" w:styleId="Piedepgina">
    <w:name w:val="footer"/>
    <w:basedOn w:val="Normal"/>
    <w:link w:val="PiedepginaCar"/>
    <w:uiPriority w:val="99"/>
    <w:unhideWhenUsed/>
    <w:rsid w:val="00BF4D8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4D85"/>
  </w:style>
  <w:style w:type="character" w:styleId="Hipervnculo">
    <w:name w:val="Hyperlink"/>
    <w:uiPriority w:val="99"/>
    <w:unhideWhenUsed/>
    <w:rsid w:val="00BF4D85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BF4D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82CCC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F82CCC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82C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82CC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8703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styleId="nfasis">
    <w:name w:val="Emphasis"/>
    <w:basedOn w:val="Fuentedeprrafopredeter"/>
    <w:uiPriority w:val="20"/>
    <w:qFormat/>
    <w:rsid w:val="00632BFB"/>
    <w:rPr>
      <w:i/>
      <w:iCs/>
    </w:rPr>
  </w:style>
  <w:style w:type="character" w:customStyle="1" w:styleId="mo">
    <w:name w:val="mo"/>
    <w:basedOn w:val="Fuentedeprrafopredeter"/>
    <w:rsid w:val="00632BFB"/>
  </w:style>
  <w:style w:type="character" w:customStyle="1" w:styleId="mjxassistivemathml">
    <w:name w:val="mjx_assistive_mathml"/>
    <w:basedOn w:val="Fuentedeprrafopredeter"/>
    <w:rsid w:val="00632BFB"/>
  </w:style>
  <w:style w:type="character" w:styleId="Textoennegrita">
    <w:name w:val="Strong"/>
    <w:basedOn w:val="Fuentedeprrafopredeter"/>
    <w:uiPriority w:val="22"/>
    <w:qFormat/>
    <w:rsid w:val="007E1F4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53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60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72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0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3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0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77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21960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iteso.mx" TargetMode="External"/><Relationship Id="rId1" Type="http://schemas.openxmlformats.org/officeDocument/2006/relationships/hyperlink" Target="http://www.msc.iteso.mx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LDRETH\AppData\Roaming\Microsoft\Plantillas\MSC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lásico de Office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C88D7CA4BE41549AB060CCE92D62F33" ma:contentTypeVersion="13" ma:contentTypeDescription="Crear nuevo documento." ma:contentTypeScope="" ma:versionID="2ceb41dd8dec7cf11c32db690af09c29">
  <xsd:schema xmlns:xsd="http://www.w3.org/2001/XMLSchema" xmlns:xs="http://www.w3.org/2001/XMLSchema" xmlns:p="http://schemas.microsoft.com/office/2006/metadata/properties" xmlns:ns3="2dd63490-3d3c-40d5-94d4-855867ae6bea" xmlns:ns4="4b571ad2-9bf2-4a2b-bc1a-fcab7eee95b1" targetNamespace="http://schemas.microsoft.com/office/2006/metadata/properties" ma:root="true" ma:fieldsID="f45df86b98b459ff0eb5f1590e122fe5" ns3:_="" ns4:_="">
    <xsd:import namespace="2dd63490-3d3c-40d5-94d4-855867ae6bea"/>
    <xsd:import namespace="4b571ad2-9bf2-4a2b-bc1a-fcab7eee95b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3:LastSharedByUser" minOccurs="0"/>
                <xsd:element ref="ns3:LastSharedByTime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Location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d63490-3d3c-40d5-94d4-855867ae6be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description="" ma:hidden="true" ma:internalName="SharingHintHash" ma:readOnly="true">
      <xsd:simpleType>
        <xsd:restriction base="dms:Text"/>
      </xsd:simpleType>
    </xsd:element>
    <xsd:element name="LastSharedByUser" ma:index="11" nillable="true" ma:displayName="Última vez que se compartió por usuario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2" nillable="true" ma:displayName="Última vez que se compartió por hora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571ad2-9bf2-4a2b-bc1a-fcab7eee95b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5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6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F48DA30-08CE-4047-9A46-5734749F1D2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C18F071-B5FF-4F20-BEB8-2C4B79BFE5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dd63490-3d3c-40d5-94d4-855867ae6bea"/>
    <ds:schemaRef ds:uri="4b571ad2-9bf2-4a2b-bc1a-fcab7eee95b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5E63226-63EA-4F85-BDD5-17C6519A61A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MSC</Template>
  <TotalTime>28</TotalTime>
  <Pages>3</Pages>
  <Words>213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ITESO A.C.</Company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Usuario de Windows</dc:creator>
  <cp:lastModifiedBy>VELASCO LOERA, FERNANDO</cp:lastModifiedBy>
  <cp:revision>23</cp:revision>
  <cp:lastPrinted>2023-09-13T23:50:00Z</cp:lastPrinted>
  <dcterms:created xsi:type="dcterms:W3CDTF">2023-09-20T23:54:00Z</dcterms:created>
  <dcterms:modified xsi:type="dcterms:W3CDTF">2023-09-24T01:44:00Z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0x010100BC88D7CA4BE41549AB060CCE92D62F33</vt:lpwstr>
  </property>
</Properties>
</file>