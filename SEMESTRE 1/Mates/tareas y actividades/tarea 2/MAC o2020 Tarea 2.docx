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7FE4" w14:textId="7EDCB75A" w:rsidR="00EA61BC" w:rsidRDefault="00F82CCC" w:rsidP="00060593">
      <w:pPr>
        <w:jc w:val="center"/>
        <w:rPr>
          <w:b/>
          <w:sz w:val="20"/>
          <w:lang w:val="es-MX"/>
        </w:rPr>
      </w:pPr>
      <w:r w:rsidRPr="00F17C3A">
        <w:rPr>
          <w:b/>
          <w:sz w:val="20"/>
          <w:lang w:val="es-MX"/>
        </w:rPr>
        <w:t>MAC O20</w:t>
      </w:r>
      <w:r w:rsidR="00F15D41">
        <w:rPr>
          <w:b/>
          <w:sz w:val="20"/>
          <w:lang w:val="es-MX"/>
        </w:rPr>
        <w:t>20</w:t>
      </w:r>
      <w:r w:rsidR="0026321D">
        <w:rPr>
          <w:b/>
          <w:sz w:val="20"/>
          <w:lang w:val="es-MX"/>
        </w:rPr>
        <w:t xml:space="preserve">: </w:t>
      </w:r>
      <w:r w:rsidR="00117338">
        <w:rPr>
          <w:b/>
          <w:sz w:val="20"/>
          <w:lang w:val="es-MX"/>
        </w:rPr>
        <w:t>Tarea</w:t>
      </w:r>
      <w:r w:rsidR="00AC4E89">
        <w:rPr>
          <w:b/>
          <w:sz w:val="20"/>
          <w:lang w:val="es-MX"/>
        </w:rPr>
        <w:t xml:space="preserve"> </w:t>
      </w:r>
      <w:r w:rsidR="00117338">
        <w:rPr>
          <w:b/>
          <w:sz w:val="20"/>
          <w:lang w:val="es-MX"/>
        </w:rPr>
        <w:t xml:space="preserve">2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6"/>
        <w:gridCol w:w="2452"/>
      </w:tblGrid>
      <w:tr w:rsidR="0026321D" w14:paraId="1843BE4D" w14:textId="77777777" w:rsidTr="0026321D">
        <w:tc>
          <w:tcPr>
            <w:tcW w:w="6487" w:type="dxa"/>
          </w:tcPr>
          <w:p w14:paraId="13CEE433" w14:textId="7522F37F" w:rsidR="0026321D" w:rsidRDefault="00E100B2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Integrantes</w:t>
            </w:r>
            <w:r w:rsidR="0026321D">
              <w:rPr>
                <w:b/>
                <w:sz w:val="20"/>
                <w:lang w:val="es-MX"/>
              </w:rPr>
              <w:t>:</w:t>
            </w:r>
          </w:p>
          <w:p w14:paraId="077645CE" w14:textId="4E5AFDFE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5F6E06B7" w14:textId="77777777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Exp:</w:t>
            </w:r>
          </w:p>
          <w:p w14:paraId="5F609BBE" w14:textId="031533BA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</w:tbl>
    <w:p w14:paraId="447B6EEB" w14:textId="77777777" w:rsidR="0026321D" w:rsidRDefault="0026321D" w:rsidP="0026321D">
      <w:pPr>
        <w:jc w:val="right"/>
        <w:rPr>
          <w:b/>
          <w:sz w:val="20"/>
          <w:lang w:val="es-MX"/>
        </w:rPr>
      </w:pPr>
    </w:p>
    <w:p w14:paraId="57AAA995" w14:textId="68233FB3" w:rsidR="000835A7" w:rsidRPr="000835A7" w:rsidRDefault="00935C59" w:rsidP="000835A7">
      <w:pPr>
        <w:rPr>
          <w:b/>
          <w:sz w:val="20"/>
          <w:lang w:val="es-MX"/>
        </w:rPr>
      </w:pPr>
      <w:r w:rsidRPr="00935C59">
        <w:rPr>
          <w:b/>
          <w:lang w:val="es-MX"/>
        </w:rPr>
        <w:t>INSTRUCCIONES</w:t>
      </w:r>
      <w:r>
        <w:rPr>
          <w:b/>
          <w:lang w:val="es-MX"/>
        </w:rPr>
        <w:t xml:space="preserve">: </w:t>
      </w:r>
      <w:r w:rsidRPr="00935C59">
        <w:rPr>
          <w:lang w:val="es-MX"/>
        </w:rPr>
        <w:t>Contesta con el mayor detalle posible</w:t>
      </w:r>
      <w:r>
        <w:rPr>
          <w:b/>
          <w:lang w:val="es-MX"/>
        </w:rPr>
        <w:t xml:space="preserve"> usando letra de otro color</w:t>
      </w:r>
      <w:r w:rsidR="0029608A">
        <w:rPr>
          <w:b/>
          <w:lang w:val="es-MX"/>
        </w:rPr>
        <w:t xml:space="preserve"> recuerda justificar tus </w:t>
      </w:r>
      <w:r w:rsidR="00AC4E89">
        <w:rPr>
          <w:b/>
          <w:lang w:val="es-MX"/>
        </w:rPr>
        <w:t xml:space="preserve"> respuestas</w:t>
      </w:r>
      <w:r>
        <w:rPr>
          <w:b/>
          <w:lang w:val="es-MX"/>
        </w:rPr>
        <w:t>.</w:t>
      </w:r>
    </w:p>
    <w:p w14:paraId="3D0686C1" w14:textId="77777777" w:rsidR="00117338" w:rsidRDefault="00117338" w:rsidP="00117338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Teresa no recuerda bien los cuatro últimos dígitos del teléfono de su amigo Diego. Sin embargo, recuerda que las últimas cuatro cifras no repiten y todas ellas son menores que 4. ¿Cuántos números de teléfono cumplen con estas condiciones?</w:t>
      </w:r>
      <w:r>
        <w:rPr>
          <w:rStyle w:val="eop"/>
          <w:sz w:val="20"/>
          <w:szCs w:val="20"/>
        </w:rPr>
        <w:t> </w:t>
      </w:r>
    </w:p>
    <w:p w14:paraId="10EEDBD6" w14:textId="6D270A61" w:rsidR="00117338" w:rsidRDefault="00117338" w:rsidP="00117338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Dados estos números: 1, 2 y 7. </w:t>
      </w:r>
    </w:p>
    <w:p w14:paraId="367469A6" w14:textId="77777777" w:rsidR="00117338" w:rsidRDefault="00117338" w:rsidP="00117338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¿Cuántos números de 2 cifras se pueden formar con ellos? Construye el diagrama de árbol correspondiente.</w:t>
      </w:r>
      <w:r>
        <w:rPr>
          <w:rStyle w:val="eop"/>
          <w:sz w:val="20"/>
          <w:szCs w:val="20"/>
        </w:rPr>
        <w:t> </w:t>
      </w:r>
    </w:p>
    <w:p w14:paraId="3ABC3401" w14:textId="77777777" w:rsidR="00117338" w:rsidRDefault="00117338" w:rsidP="00117338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¿Cuántos de los anteriores son menores que 40?</w:t>
      </w:r>
      <w:r>
        <w:rPr>
          <w:rStyle w:val="eop"/>
          <w:sz w:val="20"/>
          <w:szCs w:val="20"/>
        </w:rPr>
        <w:t> </w:t>
      </w:r>
    </w:p>
    <w:p w14:paraId="3D6D69B1" w14:textId="4DEAA5A7" w:rsidR="00117338" w:rsidRPr="00117338" w:rsidRDefault="00117338" w:rsidP="00117338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¿Cuántos son mayores que 11?</w:t>
      </w:r>
      <w:r>
        <w:rPr>
          <w:rStyle w:val="eop"/>
          <w:sz w:val="20"/>
          <w:szCs w:val="20"/>
        </w:rPr>
        <w:t> </w:t>
      </w:r>
      <w:r w:rsidRPr="00117338">
        <w:rPr>
          <w:rStyle w:val="eop"/>
          <w:sz w:val="20"/>
          <w:szCs w:val="20"/>
        </w:rPr>
        <w:t> </w:t>
      </w:r>
    </w:p>
    <w:p w14:paraId="297C7269" w14:textId="28605959" w:rsidR="00117338" w:rsidRDefault="00117338" w:rsidP="00117338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Calcula la cantidad de números diferentes que puedes formar permutando las cifras del número 425278. ¿Cuántos de ellos son múltiplos de 5?</w:t>
      </w:r>
      <w:r>
        <w:rPr>
          <w:rStyle w:val="eop"/>
          <w:sz w:val="20"/>
          <w:szCs w:val="20"/>
        </w:rPr>
        <w:t> </w:t>
      </w:r>
    </w:p>
    <w:p w14:paraId="36FC8C94" w14:textId="22407210" w:rsidR="00117338" w:rsidRDefault="00117338" w:rsidP="00117338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A)</w:t>
      </w:r>
      <w:r>
        <w:rPr>
          <w:rStyle w:val="normaltextrun"/>
          <w:sz w:val="20"/>
          <w:szCs w:val="20"/>
        </w:rPr>
        <w:t> ¿De cuantas maneras pueden sentarse 6 personas en un banco alargado?</w:t>
      </w:r>
    </w:p>
    <w:p w14:paraId="46F86C66" w14:textId="77777777" w:rsidR="00117338" w:rsidRDefault="00117338" w:rsidP="0011733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sz w:val="20"/>
          <w:szCs w:val="20"/>
        </w:rPr>
      </w:pPr>
    </w:p>
    <w:p w14:paraId="72069793" w14:textId="340A9FAF" w:rsidR="00117338" w:rsidRDefault="00117338" w:rsidP="0011733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>B)</w:t>
      </w:r>
      <w:r>
        <w:rPr>
          <w:rStyle w:val="normaltextrun"/>
          <w:sz w:val="20"/>
          <w:szCs w:val="20"/>
        </w:rPr>
        <w:t>¿Y en una mesa redonda? </w:t>
      </w:r>
    </w:p>
    <w:p w14:paraId="570E1F6C" w14:textId="53D851B1" w:rsidR="00117338" w:rsidRDefault="00117338" w:rsidP="0011733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sz w:val="20"/>
          <w:szCs w:val="20"/>
        </w:rPr>
      </w:pPr>
    </w:p>
    <w:p w14:paraId="2CC2DCE0" w14:textId="77777777" w:rsidR="00117338" w:rsidRDefault="00117338" w:rsidP="0011733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sz w:val="20"/>
          <w:szCs w:val="20"/>
        </w:rPr>
      </w:pPr>
    </w:p>
    <w:p w14:paraId="4CDACFD8" w14:textId="576C5505" w:rsidR="00117338" w:rsidRDefault="00117338" w:rsidP="00117338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¿Cuántos números de 3 cifras distintas pueden formarse con 1, 2, 4, 5, 8 y 9?</w:t>
      </w:r>
      <w:r>
        <w:rPr>
          <w:rStyle w:val="eop"/>
          <w:sz w:val="20"/>
          <w:szCs w:val="20"/>
        </w:rPr>
        <w:t> </w:t>
      </w:r>
    </w:p>
    <w:p w14:paraId="1C61C62E" w14:textId="21B9959C" w:rsidR="00117338" w:rsidRDefault="00117338" w:rsidP="00117338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En una bolsa hay 20 números. Se sortean tres premios. Luego de sacar el primer número se repone en la bolsa y se procede a sacar el segundo premio. Para el tercer premio se procede de igual manera. ¿De cuantas maneras distintas se pueden sacar los premios?</w:t>
      </w:r>
      <w:r>
        <w:rPr>
          <w:rStyle w:val="eop"/>
          <w:sz w:val="20"/>
          <w:szCs w:val="20"/>
        </w:rPr>
        <w:t> </w:t>
      </w:r>
    </w:p>
    <w:p w14:paraId="517C0BE1" w14:textId="7CDDB72F" w:rsidR="00117338" w:rsidRDefault="00117338" w:rsidP="00117338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sz w:val="20"/>
          <w:szCs w:val="20"/>
        </w:rPr>
      </w:pPr>
      <w:r>
        <w:rPr>
          <w:rStyle w:val="normaltextrun"/>
          <w:sz w:val="20"/>
          <w:szCs w:val="20"/>
        </w:rPr>
        <w:t>Sabiendo que para confeccionar una boleta de Loto se eligen 6 números del 0 al 44. ¿Cuántas boletas de Loto se pueden jugar?</w:t>
      </w:r>
      <w:r>
        <w:rPr>
          <w:rStyle w:val="eop"/>
          <w:sz w:val="20"/>
          <w:szCs w:val="20"/>
        </w:rPr>
        <w:t> </w:t>
      </w:r>
    </w:p>
    <w:p w14:paraId="53927541" w14:textId="77777777" w:rsidR="00117338" w:rsidRPr="00117338" w:rsidRDefault="00117338" w:rsidP="00117338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sz w:val="20"/>
          <w:szCs w:val="20"/>
        </w:rPr>
      </w:pPr>
      <w:r w:rsidRPr="00117338">
        <w:rPr>
          <w:rStyle w:val="normaltextrun"/>
          <w:sz w:val="20"/>
          <w:szCs w:val="20"/>
        </w:rPr>
        <w:t>Encuentra el número de maneras de formar un comité de 3 estudiantes y 5 profesores de un grupo de 7 estudiantes y 11 profesores.</w:t>
      </w:r>
    </w:p>
    <w:p w14:paraId="7A4F1F2B" w14:textId="77777777" w:rsidR="00117338" w:rsidRPr="00117338" w:rsidRDefault="00117338" w:rsidP="00117338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sz w:val="20"/>
          <w:szCs w:val="20"/>
        </w:rPr>
      </w:pPr>
      <w:r w:rsidRPr="00117338">
        <w:rPr>
          <w:rStyle w:val="normaltextrun"/>
          <w:sz w:val="20"/>
          <w:szCs w:val="20"/>
        </w:rPr>
        <w:t xml:space="preserve">El número de posibles palabras formadas con las letras RATTAMABBEE es: </w:t>
      </w:r>
    </w:p>
    <w:p w14:paraId="60C97557" w14:textId="77777777" w:rsidR="00117338" w:rsidRDefault="00117338" w:rsidP="0011733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0"/>
          <w:szCs w:val="20"/>
        </w:rPr>
      </w:pPr>
    </w:p>
    <w:p w14:paraId="16F31503" w14:textId="77777777" w:rsidR="00117338" w:rsidRDefault="00117338" w:rsidP="00117338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>
        <w:rPr>
          <w:rStyle w:val="eop"/>
          <w:sz w:val="20"/>
          <w:szCs w:val="20"/>
        </w:rPr>
        <w:t> </w:t>
      </w:r>
    </w:p>
    <w:p w14:paraId="0679D641" w14:textId="409EA82F" w:rsidR="00117338" w:rsidRDefault="00117338" w:rsidP="00117338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jc w:val="both"/>
        <w:textAlignment w:val="baseline"/>
        <w:rPr>
          <w:sz w:val="20"/>
          <w:szCs w:val="20"/>
        </w:rPr>
      </w:pPr>
      <w:r>
        <w:rPr>
          <w:rStyle w:val="normaltextrun"/>
          <w:b/>
          <w:bCs/>
          <w:sz w:val="20"/>
          <w:szCs w:val="20"/>
        </w:rPr>
        <w:t xml:space="preserve">Describe con detalle un ejemplo de aplicación de Permutaciones y Combinatoria que puedes encontrar en tu trabajo. </w:t>
      </w:r>
    </w:p>
    <w:p w14:paraId="550D802D" w14:textId="03386693" w:rsidR="00F17C3A" w:rsidRPr="00E100B2" w:rsidRDefault="00F17C3A" w:rsidP="00E100B2">
      <w:pPr>
        <w:rPr>
          <w:sz w:val="20"/>
          <w:lang w:val="es-MX"/>
        </w:rPr>
      </w:pPr>
    </w:p>
    <w:sectPr w:rsidR="00F17C3A" w:rsidRPr="00E100B2" w:rsidSect="00BF4D85">
      <w:headerReference w:type="default" r:id="rId10"/>
      <w:footerReference w:type="default" r:id="rId11"/>
      <w:pgSz w:w="12240" w:h="15840"/>
      <w:pgMar w:top="1560" w:right="1701" w:bottom="1417" w:left="1701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96EC9" w14:textId="77777777" w:rsidR="00EB0644" w:rsidRDefault="00EB0644" w:rsidP="00BF4D85">
      <w:pPr>
        <w:spacing w:after="0" w:line="240" w:lineRule="auto"/>
      </w:pPr>
      <w:r>
        <w:separator/>
      </w:r>
    </w:p>
  </w:endnote>
  <w:endnote w:type="continuationSeparator" w:id="0">
    <w:p w14:paraId="61E962C5" w14:textId="77777777" w:rsidR="00EB0644" w:rsidRDefault="00EB0644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D8043" w14:textId="77777777"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14:paraId="550D8044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14:paraId="550D8045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Periférico Sur Manuel Gómez Morín 8585, Tlaquepaque, Jalisco, México, cp 45604</w:t>
    </w:r>
  </w:p>
  <w:p w14:paraId="550D8046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14:paraId="550D8047" w14:textId="77777777" w:rsidR="00BF4D85" w:rsidRPr="00BF4D85" w:rsidRDefault="00EB0644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FA715" w14:textId="77777777" w:rsidR="00EB0644" w:rsidRDefault="00EB0644" w:rsidP="00BF4D85">
      <w:pPr>
        <w:spacing w:after="0" w:line="240" w:lineRule="auto"/>
      </w:pPr>
      <w:r>
        <w:separator/>
      </w:r>
    </w:p>
  </w:footnote>
  <w:footnote w:type="continuationSeparator" w:id="0">
    <w:p w14:paraId="4B96F3A0" w14:textId="77777777" w:rsidR="00EB0644" w:rsidRDefault="00EB0644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BF4D85" w:rsidRPr="005847DB" w14:paraId="550D8041" w14:textId="77777777" w:rsidTr="00BF4D85">
      <w:tc>
        <w:tcPr>
          <w:tcW w:w="2874" w:type="dxa"/>
        </w:tcPr>
        <w:p w14:paraId="550D803E" w14:textId="21376B21" w:rsidR="00BF4D85" w:rsidRPr="00BF4D85" w:rsidRDefault="00935C59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158C7B" wp14:editId="6808BA52">
                <wp:extent cx="1680214" cy="694481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teso[1]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737" cy="72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14:paraId="550D803F" w14:textId="77777777" w:rsidR="00BF4D85" w:rsidRPr="00935C59" w:rsidRDefault="00BF4D85" w:rsidP="00BF4D85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023B98"/>
              <w:sz w:val="16"/>
              <w:lang w:val="es-MX"/>
            </w:rPr>
          </w:pPr>
          <w:r w:rsidRPr="00935C59">
            <w:rPr>
              <w:rFonts w:ascii="Baskerville Old Face" w:eastAsia="Times New Roman" w:hAnsi="Baskerville Old Face"/>
              <w:b/>
              <w:color w:val="023B98"/>
              <w:lang w:val="es-MX"/>
            </w:rPr>
            <w:t>MAESTRÍA EN SISTEMAS COMPUTACIONALES</w:t>
          </w:r>
        </w:p>
        <w:p w14:paraId="550D8040" w14:textId="77777777" w:rsidR="00BF4D85" w:rsidRPr="00935C59" w:rsidRDefault="00BF4D85" w:rsidP="00BF4D85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0D0298"/>
              <w:sz w:val="16"/>
              <w:lang w:val="es-MX"/>
            </w:rPr>
          </w:pPr>
          <w:r w:rsidRPr="00935C59">
            <w:rPr>
              <w:rFonts w:ascii="Baskerville Old Face" w:eastAsia="Times New Roman" w:hAnsi="Baskerville Old Face"/>
              <w:b/>
              <w:color w:val="023B98"/>
              <w:sz w:val="16"/>
              <w:lang w:val="es-MX"/>
            </w:rPr>
            <w:t>DEPARTAMENTO DE ELECTRÓNICA, SISTEMAS E INFORMÁTICA</w:t>
          </w:r>
        </w:p>
      </w:tc>
    </w:tr>
  </w:tbl>
  <w:p w14:paraId="550D8042" w14:textId="77777777" w:rsidR="00BF4D85" w:rsidRPr="00BF4D85" w:rsidRDefault="00BF4D85" w:rsidP="00BF4D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301FC"/>
    <w:multiLevelType w:val="multilevel"/>
    <w:tmpl w:val="BD5AD9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713C1"/>
    <w:multiLevelType w:val="multilevel"/>
    <w:tmpl w:val="FDD45C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B2784"/>
    <w:multiLevelType w:val="multilevel"/>
    <w:tmpl w:val="33F4A82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A0FC8"/>
    <w:multiLevelType w:val="multilevel"/>
    <w:tmpl w:val="3AF092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C6D01"/>
    <w:multiLevelType w:val="multilevel"/>
    <w:tmpl w:val="224298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C0711"/>
    <w:multiLevelType w:val="hybridMultilevel"/>
    <w:tmpl w:val="A3CEC6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636ED"/>
    <w:multiLevelType w:val="multilevel"/>
    <w:tmpl w:val="9CA4A6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C1793"/>
    <w:multiLevelType w:val="hybridMultilevel"/>
    <w:tmpl w:val="1DCC7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44906"/>
    <w:multiLevelType w:val="multilevel"/>
    <w:tmpl w:val="65225DF6"/>
    <w:lvl w:ilvl="0">
      <w:start w:val="9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 w15:restartNumberingAfterBreak="0">
    <w:nsid w:val="50DF3732"/>
    <w:multiLevelType w:val="multilevel"/>
    <w:tmpl w:val="6220F0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446471"/>
    <w:multiLevelType w:val="multilevel"/>
    <w:tmpl w:val="41C21B6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0D42C3"/>
    <w:multiLevelType w:val="multilevel"/>
    <w:tmpl w:val="D32E1C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5038BE"/>
    <w:multiLevelType w:val="hybridMultilevel"/>
    <w:tmpl w:val="8158AB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44D67"/>
    <w:multiLevelType w:val="multilevel"/>
    <w:tmpl w:val="50589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B0A8A"/>
    <w:multiLevelType w:val="hybridMultilevel"/>
    <w:tmpl w:val="B28E9A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993A1A"/>
    <w:multiLevelType w:val="multilevel"/>
    <w:tmpl w:val="7D30F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F4E96"/>
    <w:multiLevelType w:val="multilevel"/>
    <w:tmpl w:val="2572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421B0A"/>
    <w:multiLevelType w:val="hybridMultilevel"/>
    <w:tmpl w:val="0D0AB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7"/>
  </w:num>
  <w:num w:numId="5">
    <w:abstractNumId w:val="12"/>
  </w:num>
  <w:num w:numId="6">
    <w:abstractNumId w:val="16"/>
  </w:num>
  <w:num w:numId="7">
    <w:abstractNumId w:val="15"/>
  </w:num>
  <w:num w:numId="8">
    <w:abstractNumId w:val="13"/>
  </w:num>
  <w:num w:numId="9">
    <w:abstractNumId w:val="1"/>
  </w:num>
  <w:num w:numId="10">
    <w:abstractNumId w:val="2"/>
  </w:num>
  <w:num w:numId="11">
    <w:abstractNumId w:val="10"/>
  </w:num>
  <w:num w:numId="12">
    <w:abstractNumId w:val="9"/>
  </w:num>
  <w:num w:numId="13">
    <w:abstractNumId w:val="3"/>
  </w:num>
  <w:num w:numId="14">
    <w:abstractNumId w:val="6"/>
  </w:num>
  <w:num w:numId="15">
    <w:abstractNumId w:val="11"/>
  </w:num>
  <w:num w:numId="16">
    <w:abstractNumId w:val="0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C"/>
    <w:rsid w:val="00027294"/>
    <w:rsid w:val="00060593"/>
    <w:rsid w:val="000835A7"/>
    <w:rsid w:val="00090D82"/>
    <w:rsid w:val="00117338"/>
    <w:rsid w:val="002351CF"/>
    <w:rsid w:val="0026321D"/>
    <w:rsid w:val="00265139"/>
    <w:rsid w:val="0029608A"/>
    <w:rsid w:val="002C1E03"/>
    <w:rsid w:val="002C460D"/>
    <w:rsid w:val="002D334A"/>
    <w:rsid w:val="003313E8"/>
    <w:rsid w:val="00395664"/>
    <w:rsid w:val="005847DB"/>
    <w:rsid w:val="005C6B28"/>
    <w:rsid w:val="00602554"/>
    <w:rsid w:val="00623224"/>
    <w:rsid w:val="006A464F"/>
    <w:rsid w:val="0070301C"/>
    <w:rsid w:val="007B7EA2"/>
    <w:rsid w:val="00855A5C"/>
    <w:rsid w:val="008E7241"/>
    <w:rsid w:val="009247F8"/>
    <w:rsid w:val="00935C59"/>
    <w:rsid w:val="00A13BAB"/>
    <w:rsid w:val="00A35F99"/>
    <w:rsid w:val="00AC4E89"/>
    <w:rsid w:val="00B02A57"/>
    <w:rsid w:val="00B10C4D"/>
    <w:rsid w:val="00B528BD"/>
    <w:rsid w:val="00BC0819"/>
    <w:rsid w:val="00BD0DDE"/>
    <w:rsid w:val="00BD73EB"/>
    <w:rsid w:val="00BF4D85"/>
    <w:rsid w:val="00C54B7C"/>
    <w:rsid w:val="00C64554"/>
    <w:rsid w:val="00C91C59"/>
    <w:rsid w:val="00CB4D66"/>
    <w:rsid w:val="00CD44CD"/>
    <w:rsid w:val="00CE0E50"/>
    <w:rsid w:val="00E100B2"/>
    <w:rsid w:val="00E75462"/>
    <w:rsid w:val="00EA61BC"/>
    <w:rsid w:val="00EB0644"/>
    <w:rsid w:val="00F15D41"/>
    <w:rsid w:val="00F17C3A"/>
    <w:rsid w:val="00F521A4"/>
    <w:rsid w:val="00F82CCC"/>
    <w:rsid w:val="00F82E8F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D7FE4"/>
  <w15:docId w15:val="{938946B4-4CB3-4449-969F-C55CB55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2C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CC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11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117338"/>
  </w:style>
  <w:style w:type="character" w:customStyle="1" w:styleId="eop">
    <w:name w:val="eop"/>
    <w:basedOn w:val="Fuentedeprrafopredeter"/>
    <w:rsid w:val="0011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RETH\AppData\Roaming\Microsoft\Plantillas\M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8D7CA4BE41549AB060CCE92D62F33" ma:contentTypeVersion="13" ma:contentTypeDescription="Crear nuevo documento." ma:contentTypeScope="" ma:versionID="2ceb41dd8dec7cf11c32db690af09c29">
  <xsd:schema xmlns:xsd="http://www.w3.org/2001/XMLSchema" xmlns:xs="http://www.w3.org/2001/XMLSchema" xmlns:p="http://schemas.microsoft.com/office/2006/metadata/properties" xmlns:ns3="2dd63490-3d3c-40d5-94d4-855867ae6bea" xmlns:ns4="4b571ad2-9bf2-4a2b-bc1a-fcab7eee95b1" targetNamespace="http://schemas.microsoft.com/office/2006/metadata/properties" ma:root="true" ma:fieldsID="f45df86b98b459ff0eb5f1590e122fe5" ns3:_="" ns4:_="">
    <xsd:import namespace="2dd63490-3d3c-40d5-94d4-855867ae6bea"/>
    <xsd:import namespace="4b571ad2-9bf2-4a2b-bc1a-fcab7eee95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3490-3d3c-40d5-94d4-855867ae6b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71ad2-9bf2-4a2b-bc1a-fcab7eee9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8DA30-08CE-4047-9A46-5734749F1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63226-63EA-4F85-BDD5-17C6519A6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18F071-B5FF-4F20-BEB8-2C4B79BFE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63490-3d3c-40d5-94d4-855867ae6bea"/>
    <ds:schemaRef ds:uri="4b571ad2-9bf2-4a2b-bc1a-fcab7eee9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C:\Users\MILDRETH\AppData\Roaming\Microsoft\Plantillas\MSC.dotx</Template>
  <TotalTime>8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DIAZ RODRIGUEZ, MIRIAM</cp:lastModifiedBy>
  <cp:revision>3</cp:revision>
  <cp:lastPrinted>2014-08-20T17:19:00Z</cp:lastPrinted>
  <dcterms:created xsi:type="dcterms:W3CDTF">2020-08-26T23:30:00Z</dcterms:created>
  <dcterms:modified xsi:type="dcterms:W3CDTF">2020-08-26T23:49:00Z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0x010100BC88D7CA4BE41549AB060CCE92D62F33</vt:lpwstr>
  </property>
</Properties>
</file>