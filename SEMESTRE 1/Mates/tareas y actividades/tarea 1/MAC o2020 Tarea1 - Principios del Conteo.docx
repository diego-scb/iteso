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7FE4" w14:textId="2C44F62A" w:rsidR="00EA61BC" w:rsidRDefault="00F82CCC" w:rsidP="00060593">
      <w:pPr>
        <w:jc w:val="center"/>
        <w:rPr>
          <w:b/>
          <w:sz w:val="20"/>
          <w:lang w:val="es-MX"/>
        </w:rPr>
      </w:pPr>
      <w:r w:rsidRPr="00F17C3A">
        <w:rPr>
          <w:b/>
          <w:sz w:val="20"/>
          <w:lang w:val="es-MX"/>
        </w:rPr>
        <w:t>MAC O20</w:t>
      </w:r>
      <w:r w:rsidR="00F15D41">
        <w:rPr>
          <w:b/>
          <w:sz w:val="20"/>
          <w:lang w:val="es-MX"/>
        </w:rPr>
        <w:t>20</w:t>
      </w:r>
      <w:r w:rsidR="0026321D">
        <w:rPr>
          <w:b/>
          <w:sz w:val="20"/>
          <w:lang w:val="es-MX"/>
        </w:rPr>
        <w:t>: TAREA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6"/>
        <w:gridCol w:w="2452"/>
      </w:tblGrid>
      <w:tr w:rsidR="0026321D" w14:paraId="1843BE4D" w14:textId="77777777" w:rsidTr="0026321D">
        <w:tc>
          <w:tcPr>
            <w:tcW w:w="6487" w:type="dxa"/>
          </w:tcPr>
          <w:p w14:paraId="13CEE433" w14:textId="7522F37F" w:rsidR="0026321D" w:rsidRDefault="00E100B2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Integrantes</w:t>
            </w:r>
            <w:r w:rsidR="0026321D">
              <w:rPr>
                <w:b/>
                <w:sz w:val="20"/>
                <w:lang w:val="es-MX"/>
              </w:rPr>
              <w:t>:</w:t>
            </w:r>
          </w:p>
          <w:p w14:paraId="077645CE" w14:textId="4E5AFDFE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5F6E06B7" w14:textId="77777777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Exp:</w:t>
            </w:r>
          </w:p>
          <w:p w14:paraId="5F609BBE" w14:textId="031533BA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</w:tbl>
    <w:p w14:paraId="447B6EEB" w14:textId="77777777" w:rsidR="0026321D" w:rsidRDefault="0026321D" w:rsidP="0026321D">
      <w:pPr>
        <w:jc w:val="right"/>
        <w:rPr>
          <w:b/>
          <w:sz w:val="20"/>
          <w:lang w:val="es-MX"/>
        </w:rPr>
      </w:pPr>
    </w:p>
    <w:p w14:paraId="3FC71DE1" w14:textId="4F46A7AF" w:rsidR="00935C59" w:rsidRPr="00935C59" w:rsidRDefault="00935C59" w:rsidP="00935C59">
      <w:pPr>
        <w:rPr>
          <w:b/>
          <w:sz w:val="20"/>
          <w:lang w:val="es-MX"/>
        </w:rPr>
      </w:pPr>
      <w:r w:rsidRPr="00935C59">
        <w:rPr>
          <w:b/>
          <w:lang w:val="es-MX"/>
        </w:rPr>
        <w:t>INSTRUCCIONES</w:t>
      </w:r>
      <w:r>
        <w:rPr>
          <w:b/>
          <w:lang w:val="es-MX"/>
        </w:rPr>
        <w:t xml:space="preserve">: </w:t>
      </w:r>
      <w:r w:rsidRPr="00935C59">
        <w:rPr>
          <w:lang w:val="es-MX"/>
        </w:rPr>
        <w:t>Contesta con el mayor detalle posible</w:t>
      </w:r>
      <w:r>
        <w:rPr>
          <w:b/>
          <w:lang w:val="es-MX"/>
        </w:rPr>
        <w:t xml:space="preserve"> usando letra de otro color</w:t>
      </w:r>
      <w:r w:rsidR="0029608A">
        <w:rPr>
          <w:b/>
          <w:lang w:val="es-MX"/>
        </w:rPr>
        <w:t xml:space="preserve"> recuerda justificar tus procedimientos</w:t>
      </w:r>
      <w:r>
        <w:rPr>
          <w:b/>
          <w:lang w:val="es-MX"/>
        </w:rPr>
        <w:t>.</w:t>
      </w:r>
    </w:p>
    <w:p w14:paraId="550D7FF2" w14:textId="281D7D36" w:rsidR="00F82CCC" w:rsidRPr="00F17C3A" w:rsidRDefault="00E75462" w:rsidP="00E75462">
      <w:pPr>
        <w:pStyle w:val="Prrafodelista"/>
        <w:numPr>
          <w:ilvl w:val="0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Encuentra el número total de bytes tal que:</w:t>
      </w:r>
    </w:p>
    <w:p w14:paraId="550D7FF3" w14:textId="1A6798AC" w:rsidR="00E75462" w:rsidRDefault="0026321D" w:rsidP="00E75462">
      <w:pPr>
        <w:pStyle w:val="Prrafodelista"/>
        <w:numPr>
          <w:ilvl w:val="1"/>
          <w:numId w:val="3"/>
        </w:numPr>
        <w:rPr>
          <w:sz w:val="20"/>
          <w:lang w:val="es-MX"/>
        </w:rPr>
      </w:pPr>
      <w:r>
        <w:rPr>
          <w:sz w:val="20"/>
          <w:lang w:val="es-MX"/>
        </w:rPr>
        <w:t>Todos los p</w:t>
      </w:r>
      <w:r w:rsidR="00E75462" w:rsidRPr="00F17C3A">
        <w:rPr>
          <w:sz w:val="20"/>
          <w:lang w:val="es-MX"/>
        </w:rPr>
        <w:t>osibles</w:t>
      </w:r>
    </w:p>
    <w:p w14:paraId="550D7FF6" w14:textId="77777777" w:rsidR="00E75462" w:rsidRDefault="00E75462" w:rsidP="00E75462">
      <w:pPr>
        <w:pStyle w:val="Prrafodelista"/>
        <w:numPr>
          <w:ilvl w:val="1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Terminan en 110</w:t>
      </w:r>
    </w:p>
    <w:p w14:paraId="550D7FF9" w14:textId="77777777" w:rsidR="00E75462" w:rsidRDefault="00E75462" w:rsidP="00E75462">
      <w:pPr>
        <w:pStyle w:val="Prrafodelista"/>
        <w:numPr>
          <w:ilvl w:val="1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Empiezan y terminan con el mismo bit</w:t>
      </w:r>
    </w:p>
    <w:p w14:paraId="550D7FFC" w14:textId="77777777" w:rsidR="00E75462" w:rsidRDefault="00E75462" w:rsidP="00E75462">
      <w:pPr>
        <w:pStyle w:val="Prrafodelista"/>
        <w:numPr>
          <w:ilvl w:val="1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Son palíndromos</w:t>
      </w:r>
    </w:p>
    <w:p w14:paraId="550D7FFF" w14:textId="0177A33C" w:rsidR="00F82CCC" w:rsidRPr="00F17C3A" w:rsidRDefault="00F82CCC" w:rsidP="00F82CCC">
      <w:pPr>
        <w:pStyle w:val="Prrafodelista"/>
        <w:numPr>
          <w:ilvl w:val="0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 xml:space="preserve">En C++, un identificador consiste de una letra seguida por un número cualquiera de caracteres alfanuméricos. </w:t>
      </w:r>
      <w:r w:rsidR="0026321D">
        <w:rPr>
          <w:sz w:val="20"/>
          <w:lang w:val="es-MX"/>
        </w:rPr>
        <w:t>¿</w:t>
      </w:r>
      <w:r w:rsidRPr="00F17C3A">
        <w:rPr>
          <w:sz w:val="20"/>
          <w:lang w:val="es-MX"/>
        </w:rPr>
        <w:t>Cuántos identificadores de longitud seis:</w:t>
      </w:r>
    </w:p>
    <w:p w14:paraId="550D8000" w14:textId="1D200D39" w:rsidR="00F82CCC" w:rsidRDefault="0026321D" w:rsidP="00F82CCC">
      <w:pPr>
        <w:pStyle w:val="Prrafodelista"/>
        <w:numPr>
          <w:ilvl w:val="1"/>
          <w:numId w:val="3"/>
        </w:numPr>
        <w:rPr>
          <w:sz w:val="20"/>
          <w:lang w:val="es-MX"/>
        </w:rPr>
      </w:pPr>
      <w:r>
        <w:rPr>
          <w:sz w:val="20"/>
          <w:lang w:val="es-MX"/>
        </w:rPr>
        <w:t>t</w:t>
      </w:r>
      <w:r w:rsidR="00F82CCC" w:rsidRPr="00F17C3A">
        <w:rPr>
          <w:sz w:val="20"/>
          <w:lang w:val="es-MX"/>
        </w:rPr>
        <w:t>erminan en un dígito?</w:t>
      </w:r>
    </w:p>
    <w:p w14:paraId="550D8003" w14:textId="179EBD00" w:rsidR="00F82CCC" w:rsidRDefault="0026321D" w:rsidP="00F82CCC">
      <w:pPr>
        <w:pStyle w:val="Prrafodelista"/>
        <w:numPr>
          <w:ilvl w:val="1"/>
          <w:numId w:val="3"/>
        </w:numPr>
        <w:rPr>
          <w:sz w:val="20"/>
          <w:lang w:val="es-MX"/>
        </w:rPr>
      </w:pPr>
      <w:r>
        <w:rPr>
          <w:sz w:val="20"/>
          <w:lang w:val="es-MX"/>
        </w:rPr>
        <w:t>s</w:t>
      </w:r>
      <w:r w:rsidRPr="00F17C3A">
        <w:rPr>
          <w:sz w:val="20"/>
          <w:lang w:val="es-MX"/>
        </w:rPr>
        <w:t>on palíndromos?</w:t>
      </w:r>
    </w:p>
    <w:p w14:paraId="550D8006" w14:textId="77777777" w:rsidR="00E75462" w:rsidRPr="00F17C3A" w:rsidRDefault="00E75462" w:rsidP="00E75462">
      <w:pPr>
        <w:pStyle w:val="Prrafodelista"/>
        <w:numPr>
          <w:ilvl w:val="0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Los códigos postales en México consisten de 5 dígitos. Encuentra el total de posibles códigos postales que:</w:t>
      </w:r>
    </w:p>
    <w:p w14:paraId="550D8007" w14:textId="77777777" w:rsidR="00E75462" w:rsidRDefault="00E75462" w:rsidP="00E75462">
      <w:pPr>
        <w:pStyle w:val="Prrafodelista"/>
        <w:numPr>
          <w:ilvl w:val="1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No tienen repeticiones</w:t>
      </w:r>
      <w:r w:rsidR="00855A5C">
        <w:rPr>
          <w:sz w:val="20"/>
          <w:lang w:val="es-MX"/>
        </w:rPr>
        <w:t>.</w:t>
      </w:r>
    </w:p>
    <w:p w14:paraId="550D8009" w14:textId="77777777" w:rsidR="00E75462" w:rsidRDefault="00E75462" w:rsidP="00E75462">
      <w:pPr>
        <w:pStyle w:val="Prrafodelista"/>
        <w:numPr>
          <w:ilvl w:val="1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 xml:space="preserve">Terminan con </w:t>
      </w:r>
      <w:r w:rsidR="00265139" w:rsidRPr="00F17C3A">
        <w:rPr>
          <w:sz w:val="20"/>
          <w:lang w:val="es-MX"/>
        </w:rPr>
        <w:t>0</w:t>
      </w:r>
      <w:r w:rsidRPr="00F17C3A">
        <w:rPr>
          <w:sz w:val="20"/>
          <w:lang w:val="es-MX"/>
        </w:rPr>
        <w:t>.</w:t>
      </w:r>
    </w:p>
    <w:p w14:paraId="550D800C" w14:textId="77777777" w:rsidR="00E75462" w:rsidRPr="00F17C3A" w:rsidRDefault="00E75462" w:rsidP="00E75462">
      <w:pPr>
        <w:pStyle w:val="Prrafodelista"/>
        <w:numPr>
          <w:ilvl w:val="0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Las contraseñas de un sistema computacional consisten de 6 caracteres alfanuméricos y empiezan con una letra</w:t>
      </w:r>
      <w:r w:rsidR="00265139" w:rsidRPr="00F17C3A">
        <w:rPr>
          <w:sz w:val="20"/>
          <w:lang w:val="es-MX"/>
        </w:rPr>
        <w:t xml:space="preserve"> (considera 26 elementos del alfabeto inglés)</w:t>
      </w:r>
      <w:r w:rsidRPr="00F17C3A">
        <w:rPr>
          <w:sz w:val="20"/>
          <w:lang w:val="es-MX"/>
        </w:rPr>
        <w:t>. Encuentra el total de contraseñas que:</w:t>
      </w:r>
    </w:p>
    <w:p w14:paraId="550D800D" w14:textId="77777777" w:rsidR="00E75462" w:rsidRDefault="00E75462" w:rsidP="00E75462">
      <w:pPr>
        <w:pStyle w:val="Prrafodelista"/>
        <w:numPr>
          <w:ilvl w:val="1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Posibles</w:t>
      </w:r>
    </w:p>
    <w:p w14:paraId="0A0550A7" w14:textId="50139923" w:rsidR="00935C59" w:rsidRPr="0029608A" w:rsidRDefault="00E75462" w:rsidP="0029608A">
      <w:pPr>
        <w:pStyle w:val="Prrafodelista"/>
        <w:numPr>
          <w:ilvl w:val="1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Contienen la palabra PAR</w:t>
      </w:r>
    </w:p>
    <w:p w14:paraId="550D8021" w14:textId="494E626A" w:rsidR="007B7EA2" w:rsidRPr="00F17C3A" w:rsidRDefault="007B7EA2" w:rsidP="007B7EA2">
      <w:pPr>
        <w:pStyle w:val="Prrafodelista"/>
        <w:numPr>
          <w:ilvl w:val="0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A un botánico le gustaría plantar tres petunias, cuatro orquídeas, y cinco dalias en una fila en su jardín delantero. ¿De cuántas maneras puede plantarlos</w:t>
      </w:r>
      <w:r w:rsidR="0026321D">
        <w:rPr>
          <w:sz w:val="20"/>
          <w:lang w:val="es-MX"/>
        </w:rPr>
        <w:t xml:space="preserve">?, </w:t>
      </w:r>
      <w:r w:rsidRPr="00F17C3A">
        <w:rPr>
          <w:sz w:val="20"/>
          <w:lang w:val="es-MX"/>
        </w:rPr>
        <w:t>si:</w:t>
      </w:r>
    </w:p>
    <w:p w14:paraId="550D8022" w14:textId="77777777" w:rsidR="007B7EA2" w:rsidRDefault="007B7EA2" w:rsidP="007B7EA2">
      <w:pPr>
        <w:pStyle w:val="Prrafodelista"/>
        <w:numPr>
          <w:ilvl w:val="1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No importa el orden en que queden plantadas.</w:t>
      </w:r>
    </w:p>
    <w:p w14:paraId="550D8024" w14:textId="77777777" w:rsidR="007B7EA2" w:rsidRDefault="007B7EA2" w:rsidP="007B7EA2">
      <w:pPr>
        <w:pStyle w:val="Prrafodelista"/>
        <w:numPr>
          <w:ilvl w:val="1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Las plantas de la misma especie van juntas.</w:t>
      </w:r>
    </w:p>
    <w:p w14:paraId="550D8026" w14:textId="77777777" w:rsidR="007B7EA2" w:rsidRDefault="007B7EA2" w:rsidP="007B7EA2">
      <w:pPr>
        <w:pStyle w:val="Prrafodelista"/>
        <w:numPr>
          <w:ilvl w:val="1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La familia de las dalias debe quedar en medio.</w:t>
      </w:r>
    </w:p>
    <w:p w14:paraId="550D8028" w14:textId="77777777" w:rsidR="00265139" w:rsidRPr="00F17C3A" w:rsidRDefault="007B7EA2" w:rsidP="00265139">
      <w:pPr>
        <w:pStyle w:val="Prrafodelista"/>
        <w:numPr>
          <w:ilvl w:val="0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 xml:space="preserve">Si la dirección IP del protocolo IPv6 se representa con </w:t>
      </w:r>
      <w:r w:rsidR="00265139" w:rsidRPr="00F17C3A">
        <w:rPr>
          <w:sz w:val="20"/>
          <w:lang w:val="es-MX"/>
        </w:rPr>
        <w:t xml:space="preserve">32 posiciones hexadecimales: </w:t>
      </w:r>
    </w:p>
    <w:p w14:paraId="550D8029" w14:textId="44630960" w:rsidR="007B7EA2" w:rsidRDefault="0026321D" w:rsidP="00265139">
      <w:pPr>
        <w:pStyle w:val="Prrafodelista"/>
        <w:numPr>
          <w:ilvl w:val="1"/>
          <w:numId w:val="3"/>
        </w:numPr>
        <w:rPr>
          <w:sz w:val="20"/>
          <w:lang w:val="es-MX"/>
        </w:rPr>
      </w:pPr>
      <w:r>
        <w:rPr>
          <w:sz w:val="20"/>
          <w:lang w:val="es-MX"/>
        </w:rPr>
        <w:t>¿</w:t>
      </w:r>
      <w:r w:rsidR="00265139" w:rsidRPr="00F17C3A">
        <w:rPr>
          <w:sz w:val="20"/>
          <w:lang w:val="es-MX"/>
        </w:rPr>
        <w:t>cuántas posibles direcciones nos permite establecer?</w:t>
      </w:r>
    </w:p>
    <w:p w14:paraId="550D802B" w14:textId="643FEF8C" w:rsidR="00265139" w:rsidRDefault="0026321D" w:rsidP="00265139">
      <w:pPr>
        <w:pStyle w:val="Prrafodelista"/>
        <w:numPr>
          <w:ilvl w:val="1"/>
          <w:numId w:val="3"/>
        </w:numPr>
        <w:rPr>
          <w:sz w:val="20"/>
          <w:lang w:val="es-MX"/>
        </w:rPr>
      </w:pPr>
      <w:r w:rsidRPr="00F17C3A">
        <w:rPr>
          <w:sz w:val="20"/>
          <w:lang w:val="es-MX"/>
        </w:rPr>
        <w:t>Si el número de subredes posibles se especifica por la mitad de las posiciones totales, ¿cuántas subredes es posible establecer?</w:t>
      </w:r>
    </w:p>
    <w:p w14:paraId="31A05E5E" w14:textId="77777777" w:rsidR="00935C59" w:rsidRDefault="00935C59" w:rsidP="002D334A">
      <w:pPr>
        <w:pStyle w:val="Prrafodelista"/>
        <w:ind w:left="1440" w:hanging="360"/>
        <w:jc w:val="right"/>
        <w:rPr>
          <w:sz w:val="20"/>
          <w:lang w:val="es-MX"/>
        </w:rPr>
      </w:pPr>
    </w:p>
    <w:p w14:paraId="430E591A" w14:textId="77777777" w:rsidR="00935C59" w:rsidRDefault="00935C59" w:rsidP="002D334A">
      <w:pPr>
        <w:pStyle w:val="Prrafodelista"/>
        <w:ind w:left="1440" w:hanging="360"/>
        <w:jc w:val="right"/>
        <w:rPr>
          <w:sz w:val="20"/>
          <w:lang w:val="es-MX"/>
        </w:rPr>
      </w:pPr>
    </w:p>
    <w:p w14:paraId="3F575317" w14:textId="77777777" w:rsidR="00935C59" w:rsidRDefault="00935C59" w:rsidP="002D334A">
      <w:pPr>
        <w:pStyle w:val="Prrafodelista"/>
        <w:ind w:left="1440" w:hanging="360"/>
        <w:jc w:val="right"/>
        <w:rPr>
          <w:sz w:val="20"/>
          <w:lang w:val="es-MX"/>
        </w:rPr>
      </w:pPr>
    </w:p>
    <w:p w14:paraId="550D802D" w14:textId="03386693" w:rsidR="00F17C3A" w:rsidRPr="00E100B2" w:rsidRDefault="00F17C3A" w:rsidP="00E100B2">
      <w:pPr>
        <w:rPr>
          <w:sz w:val="20"/>
          <w:lang w:val="es-MX"/>
        </w:rPr>
      </w:pPr>
    </w:p>
    <w:sectPr w:rsidR="00F17C3A" w:rsidRPr="00E100B2" w:rsidSect="00BF4D85">
      <w:headerReference w:type="default" r:id="rId10"/>
      <w:footerReference w:type="default" r:id="rId11"/>
      <w:pgSz w:w="12240" w:h="15840"/>
      <w:pgMar w:top="1560" w:right="1701" w:bottom="1417" w:left="1701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28DEC" w14:textId="77777777" w:rsidR="00D326EE" w:rsidRDefault="00D326EE" w:rsidP="00BF4D85">
      <w:pPr>
        <w:spacing w:after="0" w:line="240" w:lineRule="auto"/>
      </w:pPr>
      <w:r>
        <w:separator/>
      </w:r>
    </w:p>
  </w:endnote>
  <w:endnote w:type="continuationSeparator" w:id="0">
    <w:p w14:paraId="1C5F28CD" w14:textId="77777777" w:rsidR="00D326EE" w:rsidRDefault="00D326EE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D8043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550D8044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550D8045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Periférico Sur Manuel Gómez Morín 8585, Tlaquepaque, Jalisco, México, cp 45604</w:t>
    </w:r>
  </w:p>
  <w:p w14:paraId="550D804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550D8047" w14:textId="77777777" w:rsidR="00BF4D85" w:rsidRPr="00BF4D85" w:rsidRDefault="00D326EE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F8E0F" w14:textId="77777777" w:rsidR="00D326EE" w:rsidRDefault="00D326EE" w:rsidP="00BF4D85">
      <w:pPr>
        <w:spacing w:after="0" w:line="240" w:lineRule="auto"/>
      </w:pPr>
      <w:r>
        <w:separator/>
      </w:r>
    </w:p>
  </w:footnote>
  <w:footnote w:type="continuationSeparator" w:id="0">
    <w:p w14:paraId="5B59D7CE" w14:textId="77777777" w:rsidR="00D326EE" w:rsidRDefault="00D326EE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5847DB" w14:paraId="550D8041" w14:textId="77777777" w:rsidTr="00BF4D85">
      <w:tc>
        <w:tcPr>
          <w:tcW w:w="2874" w:type="dxa"/>
        </w:tcPr>
        <w:p w14:paraId="550D803E" w14:textId="21376B21" w:rsidR="00BF4D85" w:rsidRPr="00BF4D85" w:rsidRDefault="00935C59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158C7B" wp14:editId="6808BA52">
                <wp:extent cx="1680214" cy="694481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eso[1]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737" cy="7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550D803F" w14:textId="77777777" w:rsidR="00BF4D85" w:rsidRPr="00935C59" w:rsidRDefault="00BF4D85" w:rsidP="00BF4D85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023B98"/>
              <w:sz w:val="16"/>
              <w:lang w:val="es-MX"/>
            </w:rPr>
          </w:pPr>
          <w:r w:rsidRPr="00935C59">
            <w:rPr>
              <w:rFonts w:ascii="Baskerville Old Face" w:eastAsia="Times New Roman" w:hAnsi="Baskerville Old Face"/>
              <w:b/>
              <w:color w:val="023B98"/>
              <w:lang w:val="es-MX"/>
            </w:rPr>
            <w:t>MAESTRÍA EN SISTEMAS COMPUTACIONALES</w:t>
          </w:r>
        </w:p>
        <w:p w14:paraId="550D8040" w14:textId="77777777" w:rsidR="00BF4D85" w:rsidRPr="00935C59" w:rsidRDefault="00BF4D85" w:rsidP="00BF4D85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0D0298"/>
              <w:sz w:val="16"/>
              <w:lang w:val="es-MX"/>
            </w:rPr>
          </w:pPr>
          <w:r w:rsidRPr="00935C59">
            <w:rPr>
              <w:rFonts w:ascii="Baskerville Old Face" w:eastAsia="Times New Roman" w:hAnsi="Baskerville Old Face"/>
              <w:b/>
              <w:color w:val="023B98"/>
              <w:sz w:val="16"/>
              <w:lang w:val="es-MX"/>
            </w:rPr>
            <w:t>DEPARTAMENTO DE ELECTRÓNICA, SISTEMAS E INFORMÁTICA</w:t>
          </w:r>
        </w:p>
      </w:tc>
    </w:tr>
  </w:tbl>
  <w:p w14:paraId="550D8042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60593"/>
    <w:rsid w:val="002351CF"/>
    <w:rsid w:val="0026321D"/>
    <w:rsid w:val="00265139"/>
    <w:rsid w:val="0029608A"/>
    <w:rsid w:val="002C460D"/>
    <w:rsid w:val="002D334A"/>
    <w:rsid w:val="003313E8"/>
    <w:rsid w:val="00395664"/>
    <w:rsid w:val="005847DB"/>
    <w:rsid w:val="00602554"/>
    <w:rsid w:val="00623224"/>
    <w:rsid w:val="006A464F"/>
    <w:rsid w:val="0070301C"/>
    <w:rsid w:val="007B7EA2"/>
    <w:rsid w:val="00855A5C"/>
    <w:rsid w:val="008E7241"/>
    <w:rsid w:val="009247F8"/>
    <w:rsid w:val="00935C59"/>
    <w:rsid w:val="00A13BAB"/>
    <w:rsid w:val="00B02A57"/>
    <w:rsid w:val="00B10C4D"/>
    <w:rsid w:val="00B528BD"/>
    <w:rsid w:val="00BC0819"/>
    <w:rsid w:val="00BD0DDE"/>
    <w:rsid w:val="00BD73EB"/>
    <w:rsid w:val="00BF4D85"/>
    <w:rsid w:val="00C54B7C"/>
    <w:rsid w:val="00C64554"/>
    <w:rsid w:val="00CB4D66"/>
    <w:rsid w:val="00CD44CD"/>
    <w:rsid w:val="00CE0E50"/>
    <w:rsid w:val="00D326EE"/>
    <w:rsid w:val="00E100B2"/>
    <w:rsid w:val="00E75462"/>
    <w:rsid w:val="00EA61BC"/>
    <w:rsid w:val="00F15D41"/>
    <w:rsid w:val="00F17C3A"/>
    <w:rsid w:val="00F521A4"/>
    <w:rsid w:val="00F82CCC"/>
    <w:rsid w:val="00F82E8F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D7FE4"/>
  <w15:docId w15:val="{938946B4-4CB3-4449-969F-C55CB55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8D7CA4BE41549AB060CCE92D62F33" ma:contentTypeVersion="13" ma:contentTypeDescription="Crear nuevo documento." ma:contentTypeScope="" ma:versionID="2ceb41dd8dec7cf11c32db690af09c29">
  <xsd:schema xmlns:xsd="http://www.w3.org/2001/XMLSchema" xmlns:xs="http://www.w3.org/2001/XMLSchema" xmlns:p="http://schemas.microsoft.com/office/2006/metadata/properties" xmlns:ns3="2dd63490-3d3c-40d5-94d4-855867ae6bea" xmlns:ns4="4b571ad2-9bf2-4a2b-bc1a-fcab7eee95b1" targetNamespace="http://schemas.microsoft.com/office/2006/metadata/properties" ma:root="true" ma:fieldsID="f45df86b98b459ff0eb5f1590e122fe5" ns3:_="" ns4:_="">
    <xsd:import namespace="2dd63490-3d3c-40d5-94d4-855867ae6bea"/>
    <xsd:import namespace="4b571ad2-9bf2-4a2b-bc1a-fcab7eee9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3490-3d3c-40d5-94d4-855867ae6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71ad2-9bf2-4a2b-bc1a-fcab7eee9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8DA30-08CE-4047-9A46-5734749F1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63226-63EA-4F85-BDD5-17C6519A6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18F071-B5FF-4F20-BEB8-2C4B79BFE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3490-3d3c-40d5-94d4-855867ae6bea"/>
    <ds:schemaRef ds:uri="4b571ad2-9bf2-4a2b-bc1a-fcab7eee9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C:\Users\MILDRETH\AppData\Roaming\Microsoft\Plantillas\MSC.dotx</Template>
  <TotalTime>2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DIAZ RODRIGUEZ, MIRIAM</cp:lastModifiedBy>
  <cp:revision>12</cp:revision>
  <cp:lastPrinted>2014-08-20T17:19:00Z</cp:lastPrinted>
  <dcterms:created xsi:type="dcterms:W3CDTF">2020-08-20T02:41:00Z</dcterms:created>
  <dcterms:modified xsi:type="dcterms:W3CDTF">2020-08-26T23:11:00Z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0x010100BC88D7CA4BE41549AB060CCE92D62F33</vt:lpwstr>
  </property>
</Properties>
</file>