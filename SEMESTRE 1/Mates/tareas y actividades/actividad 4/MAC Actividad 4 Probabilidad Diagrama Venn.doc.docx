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D7FE4" w14:textId="6EC29244" w:rsidR="00EA61BC" w:rsidRDefault="0026321D" w:rsidP="00060593">
      <w:pPr>
        <w:jc w:val="center"/>
        <w:rPr>
          <w:b/>
          <w:sz w:val="20"/>
          <w:lang w:val="es-MX"/>
        </w:rPr>
      </w:pPr>
      <w:r>
        <w:rPr>
          <w:b/>
          <w:sz w:val="20"/>
          <w:lang w:val="es-MX"/>
        </w:rPr>
        <w:t xml:space="preserve"> </w:t>
      </w:r>
      <w:r w:rsidR="00AC4E89">
        <w:rPr>
          <w:b/>
          <w:sz w:val="20"/>
          <w:lang w:val="es-MX"/>
        </w:rPr>
        <w:t xml:space="preserve">Actividad </w:t>
      </w:r>
      <w:r w:rsidR="000533D4">
        <w:rPr>
          <w:b/>
          <w:sz w:val="20"/>
          <w:lang w:val="es-MX"/>
        </w:rPr>
        <w:t>4</w:t>
      </w:r>
      <w:r w:rsidR="00886885">
        <w:rPr>
          <w:b/>
          <w:sz w:val="20"/>
          <w:lang w:val="es-MX"/>
        </w:rPr>
        <w:t xml:space="preserve"> – Ejercicio </w:t>
      </w:r>
      <w:r w:rsidR="0087034E">
        <w:rPr>
          <w:b/>
          <w:sz w:val="20"/>
          <w:lang w:val="es-MX"/>
        </w:rPr>
        <w:t xml:space="preserve">Probabilidad </w:t>
      </w:r>
      <w:r w:rsidR="00E05367">
        <w:rPr>
          <w:b/>
          <w:sz w:val="20"/>
          <w:lang w:val="es-MX"/>
        </w:rPr>
        <w:t>/ Diagrama de Venn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6"/>
        <w:gridCol w:w="2452"/>
      </w:tblGrid>
      <w:tr w:rsidR="0026321D" w14:paraId="1843BE4D" w14:textId="77777777" w:rsidTr="0026321D">
        <w:tc>
          <w:tcPr>
            <w:tcW w:w="6487" w:type="dxa"/>
          </w:tcPr>
          <w:p w14:paraId="13CEE433" w14:textId="7522F37F" w:rsidR="0026321D" w:rsidRDefault="00E100B2" w:rsidP="0026321D">
            <w:pPr>
              <w:jc w:val="both"/>
              <w:rPr>
                <w:b/>
                <w:sz w:val="20"/>
                <w:lang w:val="es-MX"/>
              </w:rPr>
            </w:pPr>
            <w:r>
              <w:rPr>
                <w:b/>
                <w:sz w:val="20"/>
                <w:lang w:val="es-MX"/>
              </w:rPr>
              <w:t>Integrantes</w:t>
            </w:r>
            <w:r w:rsidR="0026321D">
              <w:rPr>
                <w:b/>
                <w:sz w:val="20"/>
                <w:lang w:val="es-MX"/>
              </w:rPr>
              <w:t>:</w:t>
            </w:r>
          </w:p>
          <w:p w14:paraId="077645CE" w14:textId="4E5AFDFE" w:rsidR="0026321D" w:rsidRDefault="0026321D" w:rsidP="0026321D">
            <w:pPr>
              <w:jc w:val="both"/>
              <w:rPr>
                <w:b/>
                <w:sz w:val="20"/>
                <w:lang w:val="es-MX"/>
              </w:rPr>
            </w:pPr>
          </w:p>
        </w:tc>
        <w:tc>
          <w:tcPr>
            <w:tcW w:w="2491" w:type="dxa"/>
          </w:tcPr>
          <w:p w14:paraId="5F6E06B7" w14:textId="77777777" w:rsidR="0026321D" w:rsidRDefault="0026321D" w:rsidP="0026321D">
            <w:pPr>
              <w:jc w:val="both"/>
              <w:rPr>
                <w:b/>
                <w:sz w:val="20"/>
                <w:lang w:val="es-MX"/>
              </w:rPr>
            </w:pPr>
            <w:r>
              <w:rPr>
                <w:b/>
                <w:sz w:val="20"/>
                <w:lang w:val="es-MX"/>
              </w:rPr>
              <w:t>Exp:</w:t>
            </w:r>
          </w:p>
          <w:p w14:paraId="5F609BBE" w14:textId="031533BA" w:rsidR="0026321D" w:rsidRDefault="0026321D" w:rsidP="0026321D">
            <w:pPr>
              <w:jc w:val="both"/>
              <w:rPr>
                <w:b/>
                <w:sz w:val="20"/>
                <w:lang w:val="es-MX"/>
              </w:rPr>
            </w:pPr>
          </w:p>
        </w:tc>
      </w:tr>
      <w:tr w:rsidR="00886885" w14:paraId="2E382097" w14:textId="77777777" w:rsidTr="0026321D">
        <w:tc>
          <w:tcPr>
            <w:tcW w:w="6487" w:type="dxa"/>
          </w:tcPr>
          <w:p w14:paraId="5AB7277C" w14:textId="77777777" w:rsidR="00886885" w:rsidRDefault="00886885" w:rsidP="0026321D">
            <w:pPr>
              <w:jc w:val="both"/>
              <w:rPr>
                <w:b/>
                <w:sz w:val="20"/>
                <w:lang w:val="es-MX"/>
              </w:rPr>
            </w:pPr>
          </w:p>
        </w:tc>
        <w:tc>
          <w:tcPr>
            <w:tcW w:w="2491" w:type="dxa"/>
          </w:tcPr>
          <w:p w14:paraId="3F72B28A" w14:textId="77777777" w:rsidR="00886885" w:rsidRDefault="00886885" w:rsidP="0026321D">
            <w:pPr>
              <w:jc w:val="both"/>
              <w:rPr>
                <w:b/>
                <w:sz w:val="20"/>
                <w:lang w:val="es-MX"/>
              </w:rPr>
            </w:pPr>
          </w:p>
        </w:tc>
      </w:tr>
      <w:tr w:rsidR="00614B5B" w14:paraId="4E34C585" w14:textId="77777777" w:rsidTr="0026321D">
        <w:tc>
          <w:tcPr>
            <w:tcW w:w="6487" w:type="dxa"/>
          </w:tcPr>
          <w:p w14:paraId="712D5841" w14:textId="77777777" w:rsidR="00614B5B" w:rsidRDefault="00614B5B" w:rsidP="0026321D">
            <w:pPr>
              <w:jc w:val="both"/>
              <w:rPr>
                <w:b/>
                <w:sz w:val="20"/>
                <w:lang w:val="es-MX"/>
              </w:rPr>
            </w:pPr>
          </w:p>
        </w:tc>
        <w:tc>
          <w:tcPr>
            <w:tcW w:w="2491" w:type="dxa"/>
          </w:tcPr>
          <w:p w14:paraId="739FA2C8" w14:textId="77777777" w:rsidR="00614B5B" w:rsidRDefault="00614B5B" w:rsidP="0026321D">
            <w:pPr>
              <w:jc w:val="both"/>
              <w:rPr>
                <w:b/>
                <w:sz w:val="20"/>
                <w:lang w:val="es-MX"/>
              </w:rPr>
            </w:pPr>
          </w:p>
        </w:tc>
      </w:tr>
    </w:tbl>
    <w:p w14:paraId="447B6EEB" w14:textId="77777777" w:rsidR="0026321D" w:rsidRDefault="0026321D" w:rsidP="0026321D">
      <w:pPr>
        <w:jc w:val="right"/>
        <w:rPr>
          <w:b/>
          <w:sz w:val="20"/>
          <w:lang w:val="es-MX"/>
        </w:rPr>
      </w:pPr>
    </w:p>
    <w:p w14:paraId="57AAA995" w14:textId="58E6B3DE" w:rsidR="000835A7" w:rsidRPr="000835A7" w:rsidRDefault="00935C59" w:rsidP="000835A7">
      <w:pPr>
        <w:rPr>
          <w:b/>
          <w:sz w:val="20"/>
          <w:lang w:val="es-MX"/>
        </w:rPr>
      </w:pPr>
      <w:r w:rsidRPr="00935C59">
        <w:rPr>
          <w:b/>
          <w:lang w:val="es-MX"/>
        </w:rPr>
        <w:t>INSTRUCCIONES</w:t>
      </w:r>
      <w:r>
        <w:rPr>
          <w:b/>
          <w:lang w:val="es-MX"/>
        </w:rPr>
        <w:t xml:space="preserve">: </w:t>
      </w:r>
      <w:r w:rsidRPr="00935C59">
        <w:rPr>
          <w:lang w:val="es-MX"/>
        </w:rPr>
        <w:t>Contesta con el mayor detalle posible</w:t>
      </w:r>
      <w:r>
        <w:rPr>
          <w:b/>
          <w:lang w:val="es-MX"/>
        </w:rPr>
        <w:t xml:space="preserve"> usando letra de otro color</w:t>
      </w:r>
      <w:r w:rsidR="0029608A">
        <w:rPr>
          <w:b/>
          <w:lang w:val="es-MX"/>
        </w:rPr>
        <w:t xml:space="preserve"> recuerda justificar tus</w:t>
      </w:r>
      <w:r w:rsidR="00AC4E89">
        <w:rPr>
          <w:b/>
          <w:lang w:val="es-MX"/>
        </w:rPr>
        <w:t xml:space="preserve"> respuestas</w:t>
      </w:r>
      <w:r>
        <w:rPr>
          <w:b/>
          <w:lang w:val="es-MX"/>
        </w:rPr>
        <w:t>.</w:t>
      </w:r>
    </w:p>
    <w:p w14:paraId="2BD8BD70" w14:textId="20F80ED7" w:rsidR="001E76E1" w:rsidRPr="003B2D36" w:rsidRDefault="003B2D36" w:rsidP="001E76E1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</w:pPr>
      <w:r w:rsidRPr="003B2D36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 xml:space="preserve">50 estudiantes que </w:t>
      </w:r>
      <w:r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>cursan</w:t>
      </w:r>
      <w:r w:rsidRPr="003B2D36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 xml:space="preserve"> </w:t>
      </w:r>
      <w:r w:rsidR="007C7B14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 xml:space="preserve">la </w:t>
      </w:r>
      <w:r w:rsidRPr="003B2D36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 xml:space="preserve">clase de </w:t>
      </w:r>
      <w:r w:rsidR="00165CD6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 xml:space="preserve">Diseño de </w:t>
      </w:r>
      <w:r w:rsidR="0072250F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>Algoritmos</w:t>
      </w:r>
      <w:r w:rsidRPr="003B2D36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 xml:space="preserve">. </w:t>
      </w:r>
      <w:r w:rsidR="007C7B14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 xml:space="preserve"> </w:t>
      </w:r>
      <w:r w:rsidRPr="003B2D36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 xml:space="preserve">20 </w:t>
      </w:r>
      <w:r w:rsidR="007C7B14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 xml:space="preserve">de ellos </w:t>
      </w:r>
      <w:r w:rsidRPr="003B2D36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>son de primer año y 30 de segundo. 15 estudiantes obt</w:t>
      </w:r>
      <w:r w:rsidR="00252E9D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>uvieron</w:t>
      </w:r>
      <w:r w:rsidRPr="003B2D36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 xml:space="preserve"> una "B" en el curs</w:t>
      </w:r>
      <w:r w:rsidR="00252E9D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>o.</w:t>
      </w:r>
      <w:r w:rsidRPr="003B2D36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 xml:space="preserve"> </w:t>
      </w:r>
      <w:r w:rsidR="007D3DE6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 xml:space="preserve">De los estudiantes que obtuvieron una </w:t>
      </w:r>
      <w:r w:rsidRPr="003B2D36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 xml:space="preserve">"B" </w:t>
      </w:r>
      <w:r w:rsidR="007D3DE6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 xml:space="preserve">5 </w:t>
      </w:r>
      <w:r w:rsidRPr="003B2D36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>de primer año</w:t>
      </w:r>
      <w:r w:rsidR="007D3DE6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>.</w:t>
      </w:r>
    </w:p>
    <w:p w14:paraId="3174DA10" w14:textId="7207A867" w:rsidR="00614B5B" w:rsidRDefault="005C61F6" w:rsidP="00614B5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</w:pPr>
      <w:r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>Utiliza un diagrama de Venn y calcula:</w:t>
      </w:r>
    </w:p>
    <w:p w14:paraId="148E15B5" w14:textId="2FC00BC1" w:rsidR="00413121" w:rsidRPr="00833F9C" w:rsidRDefault="005C61F6" w:rsidP="00833F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</w:pPr>
      <w:r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>L</w:t>
      </w:r>
      <w:r w:rsidR="003B58CE" w:rsidRPr="005C61F6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 xml:space="preserve">a probabilidad de seleccionar un estudiante que obtenga una "B" </w:t>
      </w:r>
      <w:r w:rsidR="00E05367">
        <w:rPr>
          <w:rFonts w:ascii="Helvetica" w:eastAsia="Times New Roman" w:hAnsi="Helvetica" w:cs="Helvetica"/>
          <w:b/>
          <w:bCs/>
          <w:color w:val="424242"/>
          <w:sz w:val="24"/>
          <w:szCs w:val="24"/>
          <w:lang w:val="es-MX" w:eastAsia="es-MX"/>
        </w:rPr>
        <w:t>O</w:t>
      </w:r>
      <w:r w:rsidR="003B58CE" w:rsidRPr="005C61F6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 xml:space="preserve"> que sea de primer año.</w:t>
      </w:r>
      <w:r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 xml:space="preserve"> (</w:t>
      </w:r>
      <w:r w:rsidR="003B58CE" w:rsidRPr="005C61F6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 xml:space="preserve">Estamos </w:t>
      </w:r>
      <w:r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>usando</w:t>
      </w:r>
      <w:r w:rsidR="003B58CE" w:rsidRPr="005C61F6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 xml:space="preserve"> la </w:t>
      </w:r>
      <w:r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>letra</w:t>
      </w:r>
      <w:r w:rsidR="003B58CE" w:rsidRPr="005C61F6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 xml:space="preserve"> </w:t>
      </w:r>
      <w:r w:rsidR="003B58CE" w:rsidRPr="00E05367">
        <w:rPr>
          <w:rFonts w:ascii="Helvetica" w:eastAsia="Times New Roman" w:hAnsi="Helvetica" w:cs="Helvetica"/>
          <w:b/>
          <w:bCs/>
          <w:color w:val="424242"/>
          <w:sz w:val="24"/>
          <w:szCs w:val="24"/>
          <w:lang w:val="es-MX" w:eastAsia="es-MX"/>
        </w:rPr>
        <w:t>O</w:t>
      </w:r>
      <w:r w:rsidR="00E05367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 xml:space="preserve"> para simbolizar la </w:t>
      </w:r>
      <w:r w:rsidR="003B58CE" w:rsidRPr="005C61F6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>unión de los dos conjuntos</w:t>
      </w:r>
      <w:r w:rsidR="00E05367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>)</w:t>
      </w:r>
    </w:p>
    <w:p w14:paraId="2037B7AC" w14:textId="675E1270" w:rsidR="00165CD6" w:rsidRDefault="00165CD6">
      <w:pPr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</w:pPr>
      <w:r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br w:type="page"/>
      </w:r>
    </w:p>
    <w:p w14:paraId="14DD6BE0" w14:textId="484F0ACE" w:rsidR="00613965" w:rsidRDefault="00613965" w:rsidP="00833F9C">
      <w:pPr>
        <w:pStyle w:val="NormalWeb"/>
        <w:numPr>
          <w:ilvl w:val="0"/>
          <w:numId w:val="8"/>
        </w:numPr>
        <w:rPr>
          <w:rFonts w:ascii="Helvetica" w:hAnsi="Helvetica" w:cs="Helvetica"/>
          <w:color w:val="424242"/>
        </w:rPr>
      </w:pPr>
      <w:r>
        <w:rPr>
          <w:rFonts w:ascii="Helvetica" w:hAnsi="Helvetica" w:cs="Helvetica"/>
          <w:color w:val="424242"/>
        </w:rPr>
        <w:lastRenderedPageBreak/>
        <w:t xml:space="preserve">Una persona con sangre del tipo O y factor Rh negativo (Rh–) puede donar sangre a cualquier persona con cualquier tipo de sangre. El cuatro por ciento de los </w:t>
      </w:r>
      <w:r w:rsidR="00833F9C">
        <w:rPr>
          <w:rFonts w:ascii="Helvetica" w:hAnsi="Helvetica" w:cs="Helvetica"/>
          <w:color w:val="424242"/>
        </w:rPr>
        <w:t>mexicanos</w:t>
      </w:r>
      <w:r>
        <w:rPr>
          <w:rFonts w:ascii="Helvetica" w:hAnsi="Helvetica" w:cs="Helvetica"/>
          <w:color w:val="424242"/>
        </w:rPr>
        <w:t xml:space="preserve"> tiene sangre del tipo O y un factor RH negativo, entre el 5 y el 10 % de los </w:t>
      </w:r>
      <w:r w:rsidR="00751FCF">
        <w:rPr>
          <w:rFonts w:ascii="Helvetica" w:hAnsi="Helvetica" w:cs="Helvetica"/>
          <w:color w:val="424242"/>
        </w:rPr>
        <w:t>Mexicanos</w:t>
      </w:r>
      <w:r>
        <w:rPr>
          <w:rFonts w:ascii="Helvetica" w:hAnsi="Helvetica" w:cs="Helvetica"/>
          <w:color w:val="424242"/>
        </w:rPr>
        <w:t xml:space="preserve"> tiene el factor Rh– y el 51 % tiene sangre del tipo O.</w:t>
      </w:r>
    </w:p>
    <w:p w14:paraId="1EF645B4" w14:textId="77777777" w:rsidR="00413121" w:rsidRDefault="00413121" w:rsidP="00833F9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</w:pPr>
    </w:p>
    <w:p w14:paraId="5D6141E7" w14:textId="10701EB6" w:rsidR="00297F85" w:rsidRDefault="00C27936" w:rsidP="00C27936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</w:pPr>
      <w:r>
        <w:rPr>
          <w:rFonts w:ascii="Helvetica" w:eastAsia="Times New Roman" w:hAnsi="Helvetica" w:cs="Helvetica"/>
          <w:noProof/>
          <w:color w:val="424242"/>
          <w:sz w:val="24"/>
          <w:szCs w:val="24"/>
          <w:lang w:val="es-MX" w:eastAsia="es-MX"/>
        </w:rPr>
        <w:drawing>
          <wp:inline distT="0" distB="0" distL="0" distR="0" wp14:anchorId="6395D85B" wp14:editId="1013F0F4">
            <wp:extent cx="3200400" cy="2405396"/>
            <wp:effectExtent l="0" t="0" r="0" b="0"/>
            <wp:docPr id="130042844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491" cy="240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A974C" w14:textId="223F37C0" w:rsidR="00C27936" w:rsidRDefault="00C27936" w:rsidP="00D17163">
      <w:pPr>
        <w:pStyle w:val="NormalWeb"/>
        <w:rPr>
          <w:rFonts w:ascii="Helvetica" w:hAnsi="Helvetica" w:cs="Helvetica"/>
          <w:color w:val="424242"/>
        </w:rPr>
      </w:pPr>
      <w:r>
        <w:rPr>
          <w:rFonts w:ascii="Helvetica" w:hAnsi="Helvetica" w:cs="Helvetica"/>
          <w:color w:val="424242"/>
        </w:rPr>
        <w:t xml:space="preserve">El conjunto “O” representa a los </w:t>
      </w:r>
      <w:r w:rsidR="00751FCF">
        <w:rPr>
          <w:rFonts w:ascii="Helvetica" w:hAnsi="Helvetica" w:cs="Helvetica"/>
          <w:color w:val="424242"/>
        </w:rPr>
        <w:t>Mexicanos</w:t>
      </w:r>
      <w:r>
        <w:rPr>
          <w:rFonts w:ascii="Helvetica" w:hAnsi="Helvetica" w:cs="Helvetica"/>
          <w:color w:val="424242"/>
        </w:rPr>
        <w:t xml:space="preserve"> con sangre del tipo O. El </w:t>
      </w:r>
      <w:r w:rsidR="008F6BB3">
        <w:rPr>
          <w:rFonts w:ascii="Helvetica" w:hAnsi="Helvetica" w:cs="Helvetica"/>
          <w:color w:val="424242"/>
        </w:rPr>
        <w:t>conjunto</w:t>
      </w:r>
      <w:r>
        <w:rPr>
          <w:rFonts w:ascii="Helvetica" w:hAnsi="Helvetica" w:cs="Helvetica"/>
          <w:color w:val="424242"/>
        </w:rPr>
        <w:t xml:space="preserve"> “Rh–” representa a los </w:t>
      </w:r>
      <w:r w:rsidR="00751FCF">
        <w:rPr>
          <w:rFonts w:ascii="Helvetica" w:hAnsi="Helvetica" w:cs="Helvetica"/>
          <w:color w:val="424242"/>
        </w:rPr>
        <w:t>Mexicanos</w:t>
      </w:r>
      <w:r>
        <w:rPr>
          <w:rFonts w:ascii="Helvetica" w:hAnsi="Helvetica" w:cs="Helvetica"/>
          <w:color w:val="424242"/>
        </w:rPr>
        <w:t xml:space="preserve"> con el factor Rh–.</w:t>
      </w:r>
    </w:p>
    <w:p w14:paraId="100A193E" w14:textId="77777777" w:rsidR="001D2700" w:rsidRDefault="00751FCF" w:rsidP="00D17163">
      <w:pPr>
        <w:pStyle w:val="NormalWeb"/>
        <w:rPr>
          <w:rFonts w:ascii="Helvetica" w:hAnsi="Helvetica" w:cs="Helvetica"/>
          <w:color w:val="424242"/>
        </w:rPr>
      </w:pPr>
      <w:r>
        <w:rPr>
          <w:rFonts w:ascii="Helvetica" w:hAnsi="Helvetica" w:cs="Helvetica"/>
          <w:color w:val="424242"/>
        </w:rPr>
        <w:t xml:space="preserve">Asume la hipótesis </w:t>
      </w:r>
      <w:r w:rsidR="00FA749B">
        <w:rPr>
          <w:rFonts w:ascii="Helvetica" w:hAnsi="Helvetica" w:cs="Helvetica"/>
          <w:color w:val="424242"/>
        </w:rPr>
        <w:t>siguiente</w:t>
      </w:r>
      <w:r>
        <w:rPr>
          <w:rFonts w:ascii="Helvetica" w:hAnsi="Helvetica" w:cs="Helvetica"/>
          <w:color w:val="424242"/>
        </w:rPr>
        <w:t xml:space="preserve"> </w:t>
      </w:r>
      <w:r w:rsidR="00FA749B">
        <w:rPr>
          <w:rFonts w:ascii="Helvetica" w:hAnsi="Helvetica" w:cs="Helvetica"/>
          <w:color w:val="424242"/>
        </w:rPr>
        <w:t>“</w:t>
      </w:r>
      <w:r w:rsidR="009A4B70">
        <w:rPr>
          <w:rFonts w:ascii="Helvetica" w:hAnsi="Helvetica" w:cs="Helvetica"/>
          <w:color w:val="424242"/>
        </w:rPr>
        <w:t>utilizaremos el 7,5</w:t>
      </w:r>
      <w:r w:rsidR="00247FAE">
        <w:rPr>
          <w:rFonts w:ascii="Helvetica" w:hAnsi="Helvetica" w:cs="Helvetica"/>
          <w:color w:val="424242"/>
        </w:rPr>
        <w:t>% como</w:t>
      </w:r>
      <w:r w:rsidR="009A4B70">
        <w:rPr>
          <w:rFonts w:ascii="Helvetica" w:hAnsi="Helvetica" w:cs="Helvetica"/>
          <w:color w:val="424242"/>
        </w:rPr>
        <w:t xml:space="preserve"> el promedio </w:t>
      </w:r>
      <w:r w:rsidR="00B41C90">
        <w:rPr>
          <w:rFonts w:ascii="Helvetica" w:hAnsi="Helvetica" w:cs="Helvetica"/>
          <w:color w:val="424242"/>
        </w:rPr>
        <w:t xml:space="preserve">para el porcentaje de Mexicanos que tienen el factor Rh–, </w:t>
      </w:r>
      <w:r w:rsidR="00FA749B">
        <w:rPr>
          <w:rFonts w:ascii="Helvetica" w:hAnsi="Helvetica" w:cs="Helvetica"/>
          <w:color w:val="424242"/>
        </w:rPr>
        <w:t>“</w:t>
      </w:r>
    </w:p>
    <w:p w14:paraId="1B6E024C" w14:textId="74DD8EC0" w:rsidR="00571B9B" w:rsidRDefault="00571B9B" w:rsidP="00D17163">
      <w:pPr>
        <w:pStyle w:val="NormalWeb"/>
        <w:rPr>
          <w:rFonts w:ascii="Helvetica" w:hAnsi="Helvetica" w:cs="Helvetica"/>
          <w:color w:val="424242"/>
        </w:rPr>
      </w:pPr>
      <w:r>
        <w:rPr>
          <w:rFonts w:ascii="Helvetica" w:hAnsi="Helvetica" w:cs="Helvetica"/>
          <w:color w:val="424242"/>
        </w:rPr>
        <w:t>Nomenclatura para el diagrama de Venn:</w:t>
      </w:r>
    </w:p>
    <w:p w14:paraId="595CAC16" w14:textId="557F9B19" w:rsidR="008C3AB5" w:rsidRDefault="00C27936" w:rsidP="00571B9B">
      <w:pPr>
        <w:pStyle w:val="NormalWeb"/>
        <w:ind w:firstLine="720"/>
        <w:rPr>
          <w:rFonts w:ascii="Helvetica" w:hAnsi="Helvetica" w:cs="Helvetica"/>
          <w:color w:val="424242"/>
        </w:rPr>
      </w:pPr>
      <w:r>
        <w:rPr>
          <w:rStyle w:val="nfasis"/>
          <w:rFonts w:ascii="Helvetica" w:hAnsi="Helvetica" w:cs="Helvetica"/>
          <w:color w:val="424242"/>
        </w:rPr>
        <w:t>O</w:t>
      </w:r>
      <w:r>
        <w:rPr>
          <w:rFonts w:ascii="Helvetica" w:hAnsi="Helvetica" w:cs="Helvetica"/>
          <w:color w:val="424242"/>
        </w:rPr>
        <w:t xml:space="preserve"> = </w:t>
      </w:r>
      <w:r w:rsidR="00751FCF">
        <w:rPr>
          <w:rFonts w:ascii="Helvetica" w:hAnsi="Helvetica" w:cs="Helvetica"/>
          <w:color w:val="424242"/>
        </w:rPr>
        <w:t>Mexicano</w:t>
      </w:r>
      <w:r>
        <w:rPr>
          <w:rFonts w:ascii="Helvetica" w:hAnsi="Helvetica" w:cs="Helvetica"/>
          <w:color w:val="424242"/>
        </w:rPr>
        <w:t xml:space="preserve"> con sangre tipo O </w:t>
      </w:r>
      <w:r w:rsidR="008C3AB5">
        <w:rPr>
          <w:rFonts w:ascii="Helvetica" w:hAnsi="Helvetica" w:cs="Helvetica"/>
          <w:color w:val="424242"/>
        </w:rPr>
        <w:t xml:space="preserve">   </w:t>
      </w:r>
      <w:r>
        <w:rPr>
          <w:rFonts w:ascii="Helvetica" w:hAnsi="Helvetica" w:cs="Helvetica"/>
          <w:color w:val="424242"/>
        </w:rPr>
        <w:t>y </w:t>
      </w:r>
    </w:p>
    <w:p w14:paraId="1B3B1095" w14:textId="5342BD1B" w:rsidR="00C27936" w:rsidRDefault="00C27936" w:rsidP="00571B9B">
      <w:pPr>
        <w:pStyle w:val="NormalWeb"/>
        <w:ind w:firstLine="720"/>
        <w:rPr>
          <w:rFonts w:ascii="Helvetica" w:hAnsi="Helvetica" w:cs="Helvetica"/>
          <w:color w:val="424242"/>
        </w:rPr>
      </w:pPr>
      <w:r>
        <w:rPr>
          <w:rStyle w:val="nfasis"/>
          <w:rFonts w:ascii="Helvetica" w:hAnsi="Helvetica" w:cs="Helvetica"/>
          <w:color w:val="424242"/>
        </w:rPr>
        <w:t>R</w:t>
      </w:r>
      <w:r w:rsidR="008C3AB5">
        <w:rPr>
          <w:rStyle w:val="nfasis"/>
          <w:rFonts w:ascii="Helvetica" w:hAnsi="Helvetica" w:cs="Helvetica"/>
          <w:color w:val="424242"/>
        </w:rPr>
        <w:t>h-</w:t>
      </w:r>
      <w:r>
        <w:rPr>
          <w:rFonts w:ascii="Helvetica" w:hAnsi="Helvetica" w:cs="Helvetica"/>
          <w:color w:val="424242"/>
        </w:rPr>
        <w:t xml:space="preserve"> = </w:t>
      </w:r>
      <w:r w:rsidR="00D17163">
        <w:rPr>
          <w:rFonts w:ascii="Helvetica" w:hAnsi="Helvetica" w:cs="Helvetica"/>
          <w:color w:val="424242"/>
        </w:rPr>
        <w:t>Mexicano</w:t>
      </w:r>
      <w:r>
        <w:rPr>
          <w:rFonts w:ascii="Helvetica" w:hAnsi="Helvetica" w:cs="Helvetica"/>
          <w:color w:val="424242"/>
        </w:rPr>
        <w:t xml:space="preserve"> con factor Rh–</w:t>
      </w:r>
    </w:p>
    <w:p w14:paraId="75493471" w14:textId="4810D3C8" w:rsidR="00C27936" w:rsidRDefault="00D17163" w:rsidP="00D1716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</w:pPr>
      <w:r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>Calcula:</w:t>
      </w:r>
    </w:p>
    <w:p w14:paraId="7EE6E380" w14:textId="779B8424" w:rsidR="009A4B70" w:rsidRPr="009A4B70" w:rsidRDefault="00D17163" w:rsidP="009A4B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</w:pPr>
      <w:r w:rsidRPr="00D17163">
        <w:rPr>
          <w:rFonts w:ascii="Helvetica" w:eastAsia="Times New Roman" w:hAnsi="Helvetica" w:cs="Helvetica"/>
          <w:i/>
          <w:iCs/>
          <w:color w:val="424242"/>
          <w:sz w:val="24"/>
          <w:szCs w:val="24"/>
          <w:lang w:val="es-MX" w:eastAsia="es-MX"/>
        </w:rPr>
        <w:t>P</w:t>
      </w:r>
      <w:r w:rsidRPr="00D17163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>(</w:t>
      </w:r>
      <w:r w:rsidRPr="00D17163">
        <w:rPr>
          <w:rFonts w:ascii="Helvetica" w:eastAsia="Times New Roman" w:hAnsi="Helvetica" w:cs="Helvetica"/>
          <w:i/>
          <w:iCs/>
          <w:color w:val="424242"/>
          <w:sz w:val="24"/>
          <w:szCs w:val="24"/>
          <w:lang w:val="es-MX" w:eastAsia="es-MX"/>
        </w:rPr>
        <w:t>O</w:t>
      </w:r>
      <w:r w:rsidRPr="00D17163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>) = ___________</w:t>
      </w:r>
    </w:p>
    <w:p w14:paraId="2D0E23D9" w14:textId="3F6C533B" w:rsidR="00D17163" w:rsidRPr="00D17163" w:rsidRDefault="00D17163" w:rsidP="00D171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</w:pPr>
      <w:r w:rsidRPr="00D17163">
        <w:rPr>
          <w:rFonts w:ascii="Helvetica" w:eastAsia="Times New Roman" w:hAnsi="Helvetica" w:cs="Helvetica"/>
          <w:i/>
          <w:iCs/>
          <w:color w:val="424242"/>
          <w:sz w:val="24"/>
          <w:szCs w:val="24"/>
          <w:lang w:val="es-MX" w:eastAsia="es-MX"/>
        </w:rPr>
        <w:t>P</w:t>
      </w:r>
      <w:r w:rsidRPr="00D17163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>(</w:t>
      </w:r>
      <w:r w:rsidRPr="00D17163">
        <w:rPr>
          <w:rFonts w:ascii="Helvetica" w:eastAsia="Times New Roman" w:hAnsi="Helvetica" w:cs="Helvetica"/>
          <w:i/>
          <w:iCs/>
          <w:color w:val="424242"/>
          <w:sz w:val="24"/>
          <w:szCs w:val="24"/>
          <w:lang w:val="es-MX" w:eastAsia="es-MX"/>
        </w:rPr>
        <w:t>R</w:t>
      </w:r>
      <w:r w:rsidR="008C3AB5">
        <w:rPr>
          <w:rFonts w:ascii="Helvetica" w:eastAsia="Times New Roman" w:hAnsi="Helvetica" w:cs="Helvetica"/>
          <w:i/>
          <w:iCs/>
          <w:color w:val="424242"/>
          <w:sz w:val="24"/>
          <w:szCs w:val="24"/>
          <w:lang w:val="es-MX" w:eastAsia="es-MX"/>
        </w:rPr>
        <w:t>h-</w:t>
      </w:r>
      <w:r w:rsidRPr="00D17163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>) = ___________</w:t>
      </w:r>
    </w:p>
    <w:p w14:paraId="12821659" w14:textId="25017592" w:rsidR="00D17163" w:rsidRPr="00D17163" w:rsidRDefault="00D17163" w:rsidP="00D17163">
      <w:pPr>
        <w:numPr>
          <w:ilvl w:val="0"/>
          <w:numId w:val="9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</w:pPr>
      <w:r w:rsidRPr="00D17163">
        <w:rPr>
          <w:rFonts w:ascii="MathJax_Math-italic" w:eastAsia="Times New Roman" w:hAnsi="MathJax_Math-italic" w:cs="Helvetica"/>
          <w:color w:val="424242"/>
          <w:sz w:val="29"/>
          <w:szCs w:val="29"/>
          <w:bdr w:val="none" w:sz="0" w:space="0" w:color="auto" w:frame="1"/>
          <w:lang w:val="es-MX" w:eastAsia="es-MX"/>
        </w:rPr>
        <w:t>P</w:t>
      </w:r>
      <w:r w:rsidRPr="00D17163">
        <w:rPr>
          <w:rFonts w:ascii="MathJax_Main" w:eastAsia="Times New Roman" w:hAnsi="MathJax_Main" w:cs="Helvetica"/>
          <w:color w:val="424242"/>
          <w:sz w:val="29"/>
          <w:szCs w:val="29"/>
          <w:bdr w:val="none" w:sz="0" w:space="0" w:color="auto" w:frame="1"/>
          <w:lang w:val="es-MX" w:eastAsia="es-MX"/>
        </w:rPr>
        <w:t>(</w:t>
      </w:r>
      <w:r w:rsidRPr="00D17163">
        <w:rPr>
          <w:rFonts w:ascii="MathJax_Math-italic" w:eastAsia="Times New Roman" w:hAnsi="MathJax_Math-italic" w:cs="Helvetica"/>
          <w:color w:val="424242"/>
          <w:sz w:val="29"/>
          <w:szCs w:val="29"/>
          <w:bdr w:val="none" w:sz="0" w:space="0" w:color="auto" w:frame="1"/>
          <w:lang w:val="es-MX" w:eastAsia="es-MX"/>
        </w:rPr>
        <w:t>O</w:t>
      </w:r>
      <w:r w:rsidR="00A76EC9">
        <w:rPr>
          <w:rFonts w:ascii="MathJax_Math-italic" w:eastAsia="Times New Roman" w:hAnsi="MathJax_Math-italic" w:cs="Helvetica"/>
          <w:color w:val="424242"/>
          <w:sz w:val="29"/>
          <w:szCs w:val="29"/>
          <w:bdr w:val="none" w:sz="0" w:space="0" w:color="auto" w:frame="1"/>
          <w:lang w:val="es-MX" w:eastAsia="es-MX"/>
        </w:rPr>
        <w:t xml:space="preserve"> </w:t>
      </w:r>
      <w:r w:rsidRPr="00D17163">
        <w:rPr>
          <w:rFonts w:ascii="MathJax_Main" w:eastAsia="Times New Roman" w:hAnsi="MathJax_Main" w:cs="Helvetica"/>
          <w:color w:val="424242"/>
          <w:sz w:val="29"/>
          <w:szCs w:val="29"/>
          <w:bdr w:val="none" w:sz="0" w:space="0" w:color="auto" w:frame="1"/>
          <w:lang w:val="es-MX" w:eastAsia="es-MX"/>
        </w:rPr>
        <w:t>∩</w:t>
      </w:r>
      <w:r w:rsidR="00A76EC9">
        <w:rPr>
          <w:rFonts w:ascii="MathJax_Main" w:eastAsia="Times New Roman" w:hAnsi="MathJax_Main" w:cs="Helvetica"/>
          <w:color w:val="424242"/>
          <w:sz w:val="29"/>
          <w:szCs w:val="29"/>
          <w:bdr w:val="none" w:sz="0" w:space="0" w:color="auto" w:frame="1"/>
          <w:lang w:val="es-MX" w:eastAsia="es-MX"/>
        </w:rPr>
        <w:t xml:space="preserve"> </w:t>
      </w:r>
      <w:r w:rsidRPr="00D17163">
        <w:rPr>
          <w:rFonts w:ascii="MathJax_Math-italic" w:eastAsia="Times New Roman" w:hAnsi="MathJax_Math-italic" w:cs="Helvetica"/>
          <w:color w:val="424242"/>
          <w:sz w:val="29"/>
          <w:szCs w:val="29"/>
          <w:bdr w:val="none" w:sz="0" w:space="0" w:color="auto" w:frame="1"/>
          <w:lang w:val="es-MX" w:eastAsia="es-MX"/>
        </w:rPr>
        <w:t>R</w:t>
      </w:r>
      <w:r w:rsidR="008C3AB5">
        <w:rPr>
          <w:rFonts w:ascii="MathJax_Math-italic" w:eastAsia="Times New Roman" w:hAnsi="MathJax_Math-italic" w:cs="Helvetica"/>
          <w:color w:val="424242"/>
          <w:sz w:val="29"/>
          <w:szCs w:val="29"/>
          <w:bdr w:val="none" w:sz="0" w:space="0" w:color="auto" w:frame="1"/>
          <w:lang w:val="es-MX" w:eastAsia="es-MX"/>
        </w:rPr>
        <w:t>h-</w:t>
      </w:r>
      <w:r w:rsidRPr="00D17163">
        <w:rPr>
          <w:rFonts w:ascii="MathJax_Main" w:eastAsia="Times New Roman" w:hAnsi="MathJax_Main" w:cs="Helvetica"/>
          <w:color w:val="424242"/>
          <w:sz w:val="29"/>
          <w:szCs w:val="29"/>
          <w:bdr w:val="none" w:sz="0" w:space="0" w:color="auto" w:frame="1"/>
          <w:lang w:val="es-MX" w:eastAsia="es-MX"/>
        </w:rPr>
        <w:t>)</w:t>
      </w:r>
      <w:r w:rsidRPr="00D17163">
        <w:rPr>
          <w:rFonts w:ascii="Helvetica" w:eastAsia="Times New Roman" w:hAnsi="Helvetica" w:cs="Helvetica"/>
          <w:color w:val="424242"/>
          <w:sz w:val="24"/>
          <w:szCs w:val="24"/>
          <w:bdr w:val="none" w:sz="0" w:space="0" w:color="auto" w:frame="1"/>
          <w:lang w:val="es-MX" w:eastAsia="es-MX"/>
        </w:rPr>
        <w:t>=</w:t>
      </w:r>
      <w:r w:rsidRPr="00D17163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> ___________</w:t>
      </w:r>
    </w:p>
    <w:p w14:paraId="23A017FF" w14:textId="07A0DE70" w:rsidR="00D17163" w:rsidRPr="00D17163" w:rsidRDefault="00D17163" w:rsidP="00D17163">
      <w:pPr>
        <w:numPr>
          <w:ilvl w:val="0"/>
          <w:numId w:val="9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</w:pPr>
      <w:r w:rsidRPr="00D17163">
        <w:rPr>
          <w:rFonts w:ascii="MathJax_Math-italic" w:eastAsia="Times New Roman" w:hAnsi="MathJax_Math-italic" w:cs="Helvetica"/>
          <w:color w:val="424242"/>
          <w:sz w:val="29"/>
          <w:szCs w:val="29"/>
          <w:bdr w:val="none" w:sz="0" w:space="0" w:color="auto" w:frame="1"/>
          <w:lang w:val="es-MX" w:eastAsia="es-MX"/>
        </w:rPr>
        <w:t>P</w:t>
      </w:r>
      <w:r w:rsidRPr="00D17163">
        <w:rPr>
          <w:rFonts w:ascii="MathJax_Main" w:eastAsia="Times New Roman" w:hAnsi="MathJax_Main" w:cs="Helvetica"/>
          <w:color w:val="424242"/>
          <w:sz w:val="29"/>
          <w:szCs w:val="29"/>
          <w:bdr w:val="none" w:sz="0" w:space="0" w:color="auto" w:frame="1"/>
          <w:lang w:val="es-MX" w:eastAsia="es-MX"/>
        </w:rPr>
        <w:t>(</w:t>
      </w:r>
      <w:r w:rsidRPr="00D17163">
        <w:rPr>
          <w:rFonts w:ascii="MathJax_Math-italic" w:eastAsia="Times New Roman" w:hAnsi="MathJax_Math-italic" w:cs="Helvetica"/>
          <w:color w:val="424242"/>
          <w:sz w:val="29"/>
          <w:szCs w:val="29"/>
          <w:bdr w:val="none" w:sz="0" w:space="0" w:color="auto" w:frame="1"/>
          <w:lang w:val="es-MX" w:eastAsia="es-MX"/>
        </w:rPr>
        <w:t>O</w:t>
      </w:r>
      <w:r w:rsidR="00A76EC9">
        <w:rPr>
          <w:rFonts w:ascii="MathJax_Math-italic" w:eastAsia="Times New Roman" w:hAnsi="MathJax_Math-italic" w:cs="Helvetica"/>
          <w:color w:val="424242"/>
          <w:sz w:val="29"/>
          <w:szCs w:val="29"/>
          <w:bdr w:val="none" w:sz="0" w:space="0" w:color="auto" w:frame="1"/>
          <w:lang w:val="es-MX" w:eastAsia="es-MX"/>
        </w:rPr>
        <w:t xml:space="preserve"> </w:t>
      </w:r>
      <w:r w:rsidRPr="00D17163">
        <w:rPr>
          <w:rFonts w:ascii="MathJax_Main" w:eastAsia="Times New Roman" w:hAnsi="MathJax_Main" w:cs="Helvetica"/>
          <w:color w:val="424242"/>
          <w:sz w:val="29"/>
          <w:szCs w:val="29"/>
          <w:bdr w:val="none" w:sz="0" w:space="0" w:color="auto" w:frame="1"/>
          <w:lang w:val="es-MX" w:eastAsia="es-MX"/>
        </w:rPr>
        <w:t>∪</w:t>
      </w:r>
      <w:r w:rsidR="00A76EC9">
        <w:rPr>
          <w:rFonts w:ascii="MathJax_Main" w:eastAsia="Times New Roman" w:hAnsi="MathJax_Main" w:cs="Helvetica"/>
          <w:color w:val="424242"/>
          <w:sz w:val="29"/>
          <w:szCs w:val="29"/>
          <w:bdr w:val="none" w:sz="0" w:space="0" w:color="auto" w:frame="1"/>
          <w:lang w:val="es-MX" w:eastAsia="es-MX"/>
        </w:rPr>
        <w:t xml:space="preserve"> </w:t>
      </w:r>
      <w:r w:rsidRPr="00D17163">
        <w:rPr>
          <w:rFonts w:ascii="MathJax_Math-italic" w:eastAsia="Times New Roman" w:hAnsi="MathJax_Math-italic" w:cs="Helvetica"/>
          <w:color w:val="424242"/>
          <w:sz w:val="29"/>
          <w:szCs w:val="29"/>
          <w:bdr w:val="none" w:sz="0" w:space="0" w:color="auto" w:frame="1"/>
          <w:lang w:val="es-MX" w:eastAsia="es-MX"/>
        </w:rPr>
        <w:t>R</w:t>
      </w:r>
      <w:r w:rsidR="008C3AB5">
        <w:rPr>
          <w:rFonts w:ascii="MathJax_Math-italic" w:eastAsia="Times New Roman" w:hAnsi="MathJax_Math-italic" w:cs="Helvetica"/>
          <w:color w:val="424242"/>
          <w:sz w:val="29"/>
          <w:szCs w:val="29"/>
          <w:bdr w:val="none" w:sz="0" w:space="0" w:color="auto" w:frame="1"/>
          <w:lang w:val="es-MX" w:eastAsia="es-MX"/>
        </w:rPr>
        <w:t>h-</w:t>
      </w:r>
      <w:r w:rsidRPr="00D17163">
        <w:rPr>
          <w:rFonts w:ascii="MathJax_Main" w:eastAsia="Times New Roman" w:hAnsi="MathJax_Main" w:cs="Helvetica"/>
          <w:color w:val="424242"/>
          <w:sz w:val="29"/>
          <w:szCs w:val="29"/>
          <w:bdr w:val="none" w:sz="0" w:space="0" w:color="auto" w:frame="1"/>
          <w:lang w:val="es-MX" w:eastAsia="es-MX"/>
        </w:rPr>
        <w:t>)</w:t>
      </w:r>
      <w:r w:rsidRPr="00D17163">
        <w:rPr>
          <w:rFonts w:ascii="Helvetica" w:eastAsia="Times New Roman" w:hAnsi="Helvetica" w:cs="Helvetica"/>
          <w:color w:val="424242"/>
          <w:sz w:val="24"/>
          <w:szCs w:val="24"/>
          <w:bdr w:val="none" w:sz="0" w:space="0" w:color="auto" w:frame="1"/>
          <w:lang w:val="es-MX" w:eastAsia="es-MX"/>
        </w:rPr>
        <w:t>=</w:t>
      </w:r>
      <w:r w:rsidRPr="00D17163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> ____________</w:t>
      </w:r>
    </w:p>
    <w:p w14:paraId="4FC545F0" w14:textId="00F81D7D" w:rsidR="00D17163" w:rsidRPr="00D17163" w:rsidRDefault="00D17163" w:rsidP="00D171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</w:pPr>
      <w:r w:rsidRPr="00D17163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>En el diagrama de Venn, describ</w:t>
      </w:r>
      <w:r w:rsidR="009A4B70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>e</w:t>
      </w:r>
      <w:r w:rsidRPr="00D17163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 xml:space="preserve"> con una oración completa </w:t>
      </w:r>
      <w:r w:rsidR="009A4B70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 xml:space="preserve">el significado de </w:t>
      </w:r>
      <w:r w:rsidRPr="00D17163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 xml:space="preserve">la zona de </w:t>
      </w:r>
      <w:r w:rsidR="009A4B70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>la intersección</w:t>
      </w:r>
      <w:r w:rsidRPr="00D17163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>.</w:t>
      </w:r>
    </w:p>
    <w:p w14:paraId="41360190" w14:textId="1DC701A7" w:rsidR="00D17163" w:rsidRPr="009A4B70" w:rsidRDefault="00D17163" w:rsidP="00D171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</w:pPr>
      <w:r w:rsidRPr="00D17163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>En el diagrama de Venn, describ</w:t>
      </w:r>
      <w:r w:rsidR="009A4B70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>e</w:t>
      </w:r>
      <w:r w:rsidRPr="00D17163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 xml:space="preserve"> con una oración completa </w:t>
      </w:r>
      <w:r w:rsidR="009A4B70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>el significado d</w:t>
      </w:r>
      <w:r w:rsidRPr="00D17163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 xml:space="preserve">el área que se encuentra en el rectángulo pero fuera del </w:t>
      </w:r>
      <w:r w:rsidR="00833F9C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>conjunto O</w:t>
      </w:r>
      <w:r w:rsidRPr="00D17163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 xml:space="preserve"> y del </w:t>
      </w:r>
      <w:r w:rsidR="00833F9C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>conjunto Rh-</w:t>
      </w:r>
      <w:r w:rsidRPr="00D17163">
        <w:rPr>
          <w:rFonts w:ascii="Helvetica" w:eastAsia="Times New Roman" w:hAnsi="Helvetica" w:cs="Helvetica"/>
          <w:color w:val="424242"/>
          <w:sz w:val="24"/>
          <w:szCs w:val="24"/>
          <w:lang w:val="es-MX" w:eastAsia="es-MX"/>
        </w:rPr>
        <w:t>.</w:t>
      </w:r>
    </w:p>
    <w:sectPr w:rsidR="00D17163" w:rsidRPr="009A4B70" w:rsidSect="00BF4D85">
      <w:headerReference w:type="default" r:id="rId11"/>
      <w:footerReference w:type="default" r:id="rId12"/>
      <w:pgSz w:w="12240" w:h="15840"/>
      <w:pgMar w:top="1560" w:right="1701" w:bottom="1417" w:left="1701" w:header="284" w:footer="5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2BDC5" w14:textId="77777777" w:rsidR="00F07709" w:rsidRDefault="00F07709" w:rsidP="00BF4D85">
      <w:pPr>
        <w:spacing w:after="0" w:line="240" w:lineRule="auto"/>
      </w:pPr>
      <w:r>
        <w:separator/>
      </w:r>
    </w:p>
  </w:endnote>
  <w:endnote w:type="continuationSeparator" w:id="0">
    <w:p w14:paraId="038577FF" w14:textId="77777777" w:rsidR="00F07709" w:rsidRDefault="00F07709" w:rsidP="00BF4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D8043" w14:textId="77777777" w:rsidR="00BF4D85" w:rsidRDefault="00BF4D85" w:rsidP="00BF4D85">
    <w:pPr>
      <w:pStyle w:val="Piedepgina"/>
      <w:jc w:val="right"/>
      <w:rPr>
        <w:rFonts w:ascii="Baskerville Old Face" w:hAnsi="Baskerville Old Face"/>
        <w:color w:val="1F497D" w:themeColor="text2"/>
        <w:sz w:val="16"/>
        <w:lang w:val="es-MX"/>
      </w:rPr>
    </w:pPr>
  </w:p>
  <w:p w14:paraId="550D8044" w14:textId="77777777" w:rsidR="00BF4D85" w:rsidRPr="00BF4D85" w:rsidRDefault="00BF4D85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r w:rsidRPr="00BF4D85">
      <w:rPr>
        <w:rFonts w:ascii="Baskerville Old Face" w:hAnsi="Baskerville Old Face"/>
        <w:color w:val="1F497D" w:themeColor="text2"/>
        <w:sz w:val="16"/>
        <w:lang w:val="es-MX"/>
      </w:rPr>
      <w:t>ITESO, Universidad Jesuita de Guadalajara</w:t>
    </w:r>
  </w:p>
  <w:p w14:paraId="550D8045" w14:textId="77777777" w:rsidR="00BF4D85" w:rsidRPr="00BF4D85" w:rsidRDefault="00BF4D85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r w:rsidRPr="00BF4D85">
      <w:rPr>
        <w:rFonts w:ascii="Baskerville Old Face" w:hAnsi="Baskerville Old Face"/>
        <w:color w:val="1F497D" w:themeColor="text2"/>
        <w:sz w:val="16"/>
        <w:lang w:val="es-MX"/>
      </w:rPr>
      <w:t>Periférico Sur Manuel Gómez Morín 8585, Tlaquepaque, Jalisco, México, cp 45604</w:t>
    </w:r>
  </w:p>
  <w:p w14:paraId="550D8046" w14:textId="77777777" w:rsidR="00BF4D85" w:rsidRPr="00BF4D85" w:rsidRDefault="00BF4D85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r w:rsidRPr="00BF4D85">
      <w:rPr>
        <w:rFonts w:ascii="Baskerville Old Face" w:hAnsi="Baskerville Old Face"/>
        <w:color w:val="1F497D" w:themeColor="text2"/>
        <w:sz w:val="16"/>
        <w:lang w:val="es-MX"/>
      </w:rPr>
      <w:t>Tel. +52(33) 3669-3517, +52 (33) 3669-3434 ext. 3975</w:t>
    </w:r>
  </w:p>
  <w:p w14:paraId="550D8047" w14:textId="77777777" w:rsidR="00BF4D85" w:rsidRPr="00BF4D85" w:rsidRDefault="000533D4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hyperlink r:id="rId1" w:history="1">
      <w:r w:rsidR="00BF4D85" w:rsidRPr="00BF4D85">
        <w:rPr>
          <w:rStyle w:val="Hipervnculo"/>
          <w:rFonts w:ascii="Baskerville Old Face" w:hAnsi="Baskerville Old Face"/>
          <w:color w:val="1F497D" w:themeColor="text2"/>
          <w:sz w:val="16"/>
          <w:lang w:val="es-MX"/>
        </w:rPr>
        <w:t>www.msc.iteso.mx</w:t>
      </w:r>
    </w:hyperlink>
    <w:r w:rsidR="00BF4D85" w:rsidRPr="00BF4D85">
      <w:rPr>
        <w:rFonts w:ascii="Baskerville Old Face" w:hAnsi="Baskerville Old Face"/>
        <w:color w:val="1F497D" w:themeColor="text2"/>
        <w:sz w:val="16"/>
        <w:lang w:val="es-MX"/>
      </w:rPr>
      <w:t xml:space="preserve">      </w:t>
    </w:r>
    <w:hyperlink r:id="rId2" w:history="1">
      <w:r w:rsidR="00BF4D85" w:rsidRPr="00BF4D85">
        <w:rPr>
          <w:rStyle w:val="Hipervnculo"/>
          <w:rFonts w:ascii="Baskerville Old Face" w:hAnsi="Baskerville Old Face"/>
          <w:color w:val="1F497D" w:themeColor="text2"/>
          <w:sz w:val="16"/>
          <w:lang w:val="es-MX"/>
        </w:rPr>
        <w:t>www.iteso.mx</w:t>
      </w:r>
    </w:hyperlink>
    <w:r w:rsidR="00BF4D85" w:rsidRPr="00BF4D85">
      <w:rPr>
        <w:rFonts w:ascii="Baskerville Old Face" w:hAnsi="Baskerville Old Face"/>
        <w:color w:val="1F497D" w:themeColor="text2"/>
        <w:sz w:val="16"/>
        <w:lang w:val="es-MX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7D524" w14:textId="77777777" w:rsidR="00F07709" w:rsidRDefault="00F07709" w:rsidP="00BF4D85">
      <w:pPr>
        <w:spacing w:after="0" w:line="240" w:lineRule="auto"/>
      </w:pPr>
      <w:r>
        <w:separator/>
      </w:r>
    </w:p>
  </w:footnote>
  <w:footnote w:type="continuationSeparator" w:id="0">
    <w:p w14:paraId="166770E3" w14:textId="77777777" w:rsidR="00F07709" w:rsidRDefault="00F07709" w:rsidP="00BF4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4"/>
      <w:gridCol w:w="6498"/>
    </w:tblGrid>
    <w:tr w:rsidR="00BF4D85" w:rsidRPr="005847DB" w14:paraId="550D8041" w14:textId="77777777" w:rsidTr="00BF4D85">
      <w:tc>
        <w:tcPr>
          <w:tcW w:w="2874" w:type="dxa"/>
        </w:tcPr>
        <w:p w14:paraId="550D803E" w14:textId="21376B21" w:rsidR="00BF4D85" w:rsidRPr="00BF4D85" w:rsidRDefault="00935C59" w:rsidP="00BF4D85">
          <w:pPr>
            <w:pStyle w:val="Encabezado"/>
            <w:tabs>
              <w:tab w:val="clear" w:pos="4419"/>
              <w:tab w:val="clear" w:pos="8838"/>
            </w:tabs>
            <w:rPr>
              <w:lang w:val="es-MX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66158C7B" wp14:editId="6808BA52">
                <wp:extent cx="1680214" cy="694481"/>
                <wp:effectExtent l="0" t="0" r="0" b="0"/>
                <wp:docPr id="278381214" name="Imagen 2783812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iteso[1]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5737" cy="7215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8" w:type="dxa"/>
          <w:vAlign w:val="center"/>
        </w:tcPr>
        <w:p w14:paraId="550D803F" w14:textId="77777777" w:rsidR="00BF4D85" w:rsidRPr="00886885" w:rsidRDefault="00BF4D85" w:rsidP="00886885">
          <w:pPr>
            <w:pStyle w:val="Encabezado"/>
            <w:jc w:val="right"/>
            <w:rPr>
              <w:rFonts w:ascii="Century Gothic" w:eastAsia="Times New Roman" w:hAnsi="Century Gothic"/>
              <w:b/>
              <w:color w:val="000000" w:themeColor="text1"/>
              <w:sz w:val="16"/>
              <w:lang w:val="es-MX"/>
            </w:rPr>
          </w:pPr>
          <w:r w:rsidRPr="00886885">
            <w:rPr>
              <w:rFonts w:ascii="Century Gothic" w:eastAsia="Times New Roman" w:hAnsi="Century Gothic"/>
              <w:b/>
              <w:color w:val="000000" w:themeColor="text1"/>
              <w:lang w:val="es-MX"/>
            </w:rPr>
            <w:t>MAESTRÍA EN SISTEMAS COMPUTACIONALES</w:t>
          </w:r>
        </w:p>
        <w:p w14:paraId="0E0A438B" w14:textId="77777777" w:rsidR="00BF4D85" w:rsidRPr="00886885" w:rsidRDefault="00BF4D85" w:rsidP="00886885">
          <w:pPr>
            <w:pStyle w:val="Encabezado"/>
            <w:jc w:val="right"/>
            <w:rPr>
              <w:rFonts w:ascii="Century Gothic" w:eastAsia="Times New Roman" w:hAnsi="Century Gothic"/>
              <w:b/>
              <w:color w:val="000000" w:themeColor="text1"/>
              <w:sz w:val="16"/>
              <w:lang w:val="es-MX"/>
            </w:rPr>
          </w:pPr>
          <w:r w:rsidRPr="00886885">
            <w:rPr>
              <w:rFonts w:ascii="Century Gothic" w:eastAsia="Times New Roman" w:hAnsi="Century Gothic"/>
              <w:b/>
              <w:color w:val="000000" w:themeColor="text1"/>
              <w:sz w:val="16"/>
              <w:lang w:val="es-MX"/>
            </w:rPr>
            <w:t>DEPARTAMENTO DE ELECTRÓNICA, SISTEMAS E INFORMÁTICA</w:t>
          </w:r>
        </w:p>
        <w:p w14:paraId="550D8040" w14:textId="477612F1" w:rsidR="00886885" w:rsidRPr="00935C59" w:rsidRDefault="00886885" w:rsidP="00886885">
          <w:pPr>
            <w:pStyle w:val="Encabezado"/>
            <w:jc w:val="right"/>
            <w:rPr>
              <w:rFonts w:ascii="Baskerville Old Face" w:eastAsia="Times New Roman" w:hAnsi="Baskerville Old Face"/>
              <w:b/>
              <w:color w:val="0D0298"/>
              <w:sz w:val="16"/>
              <w:lang w:val="es-MX"/>
            </w:rPr>
          </w:pPr>
          <w:r w:rsidRPr="00886885">
            <w:rPr>
              <w:rFonts w:ascii="Century Gothic" w:eastAsia="Times New Roman" w:hAnsi="Century Gothic"/>
              <w:b/>
              <w:color w:val="000000" w:themeColor="text1"/>
              <w:sz w:val="16"/>
              <w:lang w:val="es-MX"/>
            </w:rPr>
            <w:t>MATEMATICAS AVANZADAS PARA COMPUTACIÓN</w:t>
          </w:r>
        </w:p>
      </w:tc>
    </w:tr>
  </w:tbl>
  <w:p w14:paraId="550D8042" w14:textId="77777777" w:rsidR="00BF4D85" w:rsidRPr="00BF4D85" w:rsidRDefault="00BF4D85" w:rsidP="00BF4D85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4F0A"/>
    <w:multiLevelType w:val="multilevel"/>
    <w:tmpl w:val="405422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C81A10"/>
    <w:multiLevelType w:val="multilevel"/>
    <w:tmpl w:val="23827B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C0711"/>
    <w:multiLevelType w:val="hybridMultilevel"/>
    <w:tmpl w:val="A3CEC6B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57B85"/>
    <w:multiLevelType w:val="hybridMultilevel"/>
    <w:tmpl w:val="595697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C1793"/>
    <w:multiLevelType w:val="hybridMultilevel"/>
    <w:tmpl w:val="1DCC7F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038BE"/>
    <w:multiLevelType w:val="hybridMultilevel"/>
    <w:tmpl w:val="8158AB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4B0A8A"/>
    <w:multiLevelType w:val="hybridMultilevel"/>
    <w:tmpl w:val="B28E9A0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2421B0A"/>
    <w:multiLevelType w:val="hybridMultilevel"/>
    <w:tmpl w:val="0D0AB3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44120">
    <w:abstractNumId w:val="7"/>
  </w:num>
  <w:num w:numId="2" w16cid:durableId="626157732">
    <w:abstractNumId w:val="2"/>
  </w:num>
  <w:num w:numId="3" w16cid:durableId="1268079228">
    <w:abstractNumId w:val="6"/>
  </w:num>
  <w:num w:numId="4" w16cid:durableId="2004353073">
    <w:abstractNumId w:val="4"/>
  </w:num>
  <w:num w:numId="5" w16cid:durableId="511338464">
    <w:abstractNumId w:val="5"/>
  </w:num>
  <w:num w:numId="6" w16cid:durableId="1353452375">
    <w:abstractNumId w:val="3"/>
  </w:num>
  <w:num w:numId="7" w16cid:durableId="590241586">
    <w:abstractNumId w:val="0"/>
  </w:num>
  <w:num w:numId="8" w16cid:durableId="11455124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10110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CCC"/>
    <w:rsid w:val="000261B5"/>
    <w:rsid w:val="00033E41"/>
    <w:rsid w:val="000533D4"/>
    <w:rsid w:val="00060593"/>
    <w:rsid w:val="000835A7"/>
    <w:rsid w:val="00090D82"/>
    <w:rsid w:val="000B38E8"/>
    <w:rsid w:val="000E10D2"/>
    <w:rsid w:val="00112F96"/>
    <w:rsid w:val="00136470"/>
    <w:rsid w:val="00165CD6"/>
    <w:rsid w:val="001942D2"/>
    <w:rsid w:val="001D2700"/>
    <w:rsid w:val="001E76E1"/>
    <w:rsid w:val="002351CF"/>
    <w:rsid w:val="00247FAE"/>
    <w:rsid w:val="00252E9D"/>
    <w:rsid w:val="0026321D"/>
    <w:rsid w:val="00265139"/>
    <w:rsid w:val="0029608A"/>
    <w:rsid w:val="00297F85"/>
    <w:rsid w:val="002C1E03"/>
    <w:rsid w:val="002C460D"/>
    <w:rsid w:val="002D334A"/>
    <w:rsid w:val="00317065"/>
    <w:rsid w:val="003313E8"/>
    <w:rsid w:val="003706E1"/>
    <w:rsid w:val="00395664"/>
    <w:rsid w:val="003B2D36"/>
    <w:rsid w:val="003B58CE"/>
    <w:rsid w:val="003E6848"/>
    <w:rsid w:val="00413121"/>
    <w:rsid w:val="004140CD"/>
    <w:rsid w:val="00482D56"/>
    <w:rsid w:val="0048594A"/>
    <w:rsid w:val="004E4C53"/>
    <w:rsid w:val="005206E8"/>
    <w:rsid w:val="00571B9B"/>
    <w:rsid w:val="005847DB"/>
    <w:rsid w:val="00587FF8"/>
    <w:rsid w:val="005A5725"/>
    <w:rsid w:val="005C61F6"/>
    <w:rsid w:val="005C6B28"/>
    <w:rsid w:val="00602554"/>
    <w:rsid w:val="006057FE"/>
    <w:rsid w:val="006071CE"/>
    <w:rsid w:val="00613965"/>
    <w:rsid w:val="00614B5B"/>
    <w:rsid w:val="00623224"/>
    <w:rsid w:val="00632BFB"/>
    <w:rsid w:val="00646979"/>
    <w:rsid w:val="00654DDC"/>
    <w:rsid w:val="00694089"/>
    <w:rsid w:val="006A464F"/>
    <w:rsid w:val="006C0632"/>
    <w:rsid w:val="0070301C"/>
    <w:rsid w:val="00711DE2"/>
    <w:rsid w:val="0072250F"/>
    <w:rsid w:val="00730571"/>
    <w:rsid w:val="00746D90"/>
    <w:rsid w:val="00751FCF"/>
    <w:rsid w:val="0076565F"/>
    <w:rsid w:val="007B7EA2"/>
    <w:rsid w:val="007C7B14"/>
    <w:rsid w:val="007D3DE6"/>
    <w:rsid w:val="007E0C6F"/>
    <w:rsid w:val="007F2C84"/>
    <w:rsid w:val="0082419E"/>
    <w:rsid w:val="00833F9C"/>
    <w:rsid w:val="008340E0"/>
    <w:rsid w:val="00855A5C"/>
    <w:rsid w:val="0087034E"/>
    <w:rsid w:val="00886885"/>
    <w:rsid w:val="008C3AB5"/>
    <w:rsid w:val="008E7241"/>
    <w:rsid w:val="008F6BB3"/>
    <w:rsid w:val="009247F8"/>
    <w:rsid w:val="00935C59"/>
    <w:rsid w:val="00940F1B"/>
    <w:rsid w:val="009829E4"/>
    <w:rsid w:val="00996F97"/>
    <w:rsid w:val="009A4B70"/>
    <w:rsid w:val="009B5CA9"/>
    <w:rsid w:val="009E7491"/>
    <w:rsid w:val="00A13BAB"/>
    <w:rsid w:val="00A14D1C"/>
    <w:rsid w:val="00A1736D"/>
    <w:rsid w:val="00A35F99"/>
    <w:rsid w:val="00A40A6F"/>
    <w:rsid w:val="00A671FA"/>
    <w:rsid w:val="00A76EC9"/>
    <w:rsid w:val="00A86736"/>
    <w:rsid w:val="00AC4E89"/>
    <w:rsid w:val="00B02A57"/>
    <w:rsid w:val="00B10C4D"/>
    <w:rsid w:val="00B41C90"/>
    <w:rsid w:val="00B528BD"/>
    <w:rsid w:val="00B87A99"/>
    <w:rsid w:val="00BC0819"/>
    <w:rsid w:val="00BD06EB"/>
    <w:rsid w:val="00BD0DDE"/>
    <w:rsid w:val="00BD73EB"/>
    <w:rsid w:val="00BF4D85"/>
    <w:rsid w:val="00C27936"/>
    <w:rsid w:val="00C40239"/>
    <w:rsid w:val="00C54B7C"/>
    <w:rsid w:val="00C64554"/>
    <w:rsid w:val="00C754C6"/>
    <w:rsid w:val="00CB4D66"/>
    <w:rsid w:val="00CC5460"/>
    <w:rsid w:val="00CD44CD"/>
    <w:rsid w:val="00CE0E50"/>
    <w:rsid w:val="00CF0896"/>
    <w:rsid w:val="00CF5B92"/>
    <w:rsid w:val="00D02075"/>
    <w:rsid w:val="00D15FA3"/>
    <w:rsid w:val="00D17163"/>
    <w:rsid w:val="00D3378A"/>
    <w:rsid w:val="00DC41DA"/>
    <w:rsid w:val="00DF4156"/>
    <w:rsid w:val="00E05367"/>
    <w:rsid w:val="00E100B2"/>
    <w:rsid w:val="00E234C8"/>
    <w:rsid w:val="00E2464C"/>
    <w:rsid w:val="00E75462"/>
    <w:rsid w:val="00E91968"/>
    <w:rsid w:val="00E92083"/>
    <w:rsid w:val="00EA61BC"/>
    <w:rsid w:val="00ED558B"/>
    <w:rsid w:val="00F07709"/>
    <w:rsid w:val="00F15D41"/>
    <w:rsid w:val="00F17C3A"/>
    <w:rsid w:val="00F27233"/>
    <w:rsid w:val="00F31F95"/>
    <w:rsid w:val="00F3715D"/>
    <w:rsid w:val="00F44482"/>
    <w:rsid w:val="00F521A4"/>
    <w:rsid w:val="00F82CCC"/>
    <w:rsid w:val="00F82E8F"/>
    <w:rsid w:val="00FA749B"/>
    <w:rsid w:val="00FC45EC"/>
    <w:rsid w:val="00FD076E"/>
    <w:rsid w:val="00FD6097"/>
    <w:rsid w:val="00FE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0D7FE4"/>
  <w15:docId w15:val="{938946B4-4CB3-4449-969F-C55CB559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4D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4D85"/>
  </w:style>
  <w:style w:type="paragraph" w:styleId="Piedepgina">
    <w:name w:val="footer"/>
    <w:basedOn w:val="Normal"/>
    <w:link w:val="PiedepginaCar"/>
    <w:uiPriority w:val="99"/>
    <w:unhideWhenUsed/>
    <w:rsid w:val="00BF4D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4D85"/>
  </w:style>
  <w:style w:type="character" w:styleId="Hipervnculo">
    <w:name w:val="Hyperlink"/>
    <w:uiPriority w:val="99"/>
    <w:unhideWhenUsed/>
    <w:rsid w:val="00BF4D85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F4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82CC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82CC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2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CC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70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nfasis">
    <w:name w:val="Emphasis"/>
    <w:basedOn w:val="Fuentedeprrafopredeter"/>
    <w:uiPriority w:val="20"/>
    <w:qFormat/>
    <w:rsid w:val="00632BFB"/>
    <w:rPr>
      <w:i/>
      <w:iCs/>
    </w:rPr>
  </w:style>
  <w:style w:type="character" w:customStyle="1" w:styleId="mo">
    <w:name w:val="mo"/>
    <w:basedOn w:val="Fuentedeprrafopredeter"/>
    <w:rsid w:val="00632BFB"/>
  </w:style>
  <w:style w:type="character" w:customStyle="1" w:styleId="mjxassistivemathml">
    <w:name w:val="mjx_assistive_mathml"/>
    <w:basedOn w:val="Fuentedeprrafopredeter"/>
    <w:rsid w:val="00632BFB"/>
  </w:style>
  <w:style w:type="character" w:customStyle="1" w:styleId="mi">
    <w:name w:val="mi"/>
    <w:basedOn w:val="Fuentedeprrafopredeter"/>
    <w:rsid w:val="000E10D2"/>
  </w:style>
  <w:style w:type="character" w:customStyle="1" w:styleId="mn">
    <w:name w:val="mn"/>
    <w:basedOn w:val="Fuentedeprrafopredeter"/>
    <w:rsid w:val="000E1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19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eso.mx" TargetMode="External"/><Relationship Id="rId1" Type="http://schemas.openxmlformats.org/officeDocument/2006/relationships/hyperlink" Target="http://www.msc.iteso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DRETH\AppData\Roaming\Microsoft\Plantillas\MSC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88D7CA4BE41549AB060CCE92D62F33" ma:contentTypeVersion="13" ma:contentTypeDescription="Crear nuevo documento." ma:contentTypeScope="" ma:versionID="2ceb41dd8dec7cf11c32db690af09c29">
  <xsd:schema xmlns:xsd="http://www.w3.org/2001/XMLSchema" xmlns:xs="http://www.w3.org/2001/XMLSchema" xmlns:p="http://schemas.microsoft.com/office/2006/metadata/properties" xmlns:ns3="2dd63490-3d3c-40d5-94d4-855867ae6bea" xmlns:ns4="4b571ad2-9bf2-4a2b-bc1a-fcab7eee95b1" targetNamespace="http://schemas.microsoft.com/office/2006/metadata/properties" ma:root="true" ma:fieldsID="f45df86b98b459ff0eb5f1590e122fe5" ns3:_="" ns4:_="">
    <xsd:import namespace="2dd63490-3d3c-40d5-94d4-855867ae6bea"/>
    <xsd:import namespace="4b571ad2-9bf2-4a2b-bc1a-fcab7eee95b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d63490-3d3c-40d5-94d4-855867ae6b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71ad2-9bf2-4a2b-bc1a-fcab7eee95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48DA30-08CE-4047-9A46-5734749F1D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18F071-B5FF-4F20-BEB8-2C4B79BFE5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d63490-3d3c-40d5-94d4-855867ae6bea"/>
    <ds:schemaRef ds:uri="4b571ad2-9bf2-4a2b-bc1a-fcab7eee95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E63226-63EA-4F85-BDD5-17C6519A61A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MSC</Template>
  <TotalTime>70</TotalTime>
  <Pages>2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Windows</dc:creator>
  <cp:lastModifiedBy>Fernando Velasco</cp:lastModifiedBy>
  <cp:revision>83</cp:revision>
  <cp:lastPrinted>2023-09-14T00:00:00Z</cp:lastPrinted>
  <dcterms:created xsi:type="dcterms:W3CDTF">2023-09-13T22:38:00Z</dcterms:created>
  <dcterms:modified xsi:type="dcterms:W3CDTF">2023-09-14T21:43:00Z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0x010100BC88D7CA4BE41549AB060CCE92D62F33</vt:lpwstr>
  </property>
</Properties>
</file>